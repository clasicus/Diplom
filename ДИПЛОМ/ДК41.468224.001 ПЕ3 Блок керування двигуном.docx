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74" w:type="dxa"/>
        <w:tblBorders>
          <w:left w:val="single" w:sz="12" w:space="0" w:color="auto"/>
          <w:bottom w:val="single" w:sz="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"/>
        <w:gridCol w:w="6236"/>
        <w:gridCol w:w="567"/>
        <w:gridCol w:w="2552"/>
      </w:tblGrid>
      <w:tr w:rsidR="007D4437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6A2FC3">
            <w:pPr>
              <w:spacing w:before="60" w:after="60"/>
              <w:ind w:left="-74" w:right="-74"/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7D4437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  <w:t>Конденсатори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2F7584">
            <w:pPr>
              <w:spacing w:before="60" w:after="60"/>
              <w:ind w:left="-74" w:right="-74"/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7D4437" w:rsidRPr="00E44857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046BFB">
            <w:pPr>
              <w:pStyle w:val="3"/>
              <w:spacing w:before="0" w:after="0"/>
              <w:rPr>
                <w:rFonts w:ascii="GOST type A" w:hAnsi="GOST type A"/>
                <w:sz w:val="28"/>
                <w:szCs w:val="28"/>
                <w:u w:val="none"/>
              </w:rPr>
            </w:pPr>
          </w:p>
        </w:tc>
      </w:tr>
      <w:tr w:rsidR="007D4437" w:rsidRPr="00E44857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C1-C7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0,1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7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046BFB">
            <w:pPr>
              <w:jc w:val="center"/>
              <w:rPr>
                <w:rFonts w:ascii="GOST type A" w:hAnsi="GOST type A"/>
                <w:sz w:val="32"/>
              </w:rPr>
            </w:pPr>
          </w:p>
        </w:tc>
      </w:tr>
      <w:tr w:rsidR="007D4437" w:rsidRPr="00E44857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C8,C9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68 пФ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046BFB">
            <w:pPr>
              <w:jc w:val="center"/>
              <w:rPr>
                <w:rFonts w:ascii="GOST type A" w:hAnsi="GOST type A"/>
                <w:sz w:val="28"/>
              </w:rPr>
            </w:pPr>
          </w:p>
        </w:tc>
      </w:tr>
      <w:tr w:rsidR="007D4437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10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046BFB">
            <w:pPr>
              <w:jc w:val="center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7D4437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C11,C12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0,1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F5062C">
            <w:pPr>
              <w:pStyle w:val="1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7D4437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68 пФ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F5062C">
            <w:pPr>
              <w:jc w:val="center"/>
              <w:rPr>
                <w:rFonts w:ascii="GOST type A" w:hAnsi="GOST type A"/>
                <w:sz w:val="32"/>
              </w:rPr>
            </w:pPr>
          </w:p>
        </w:tc>
      </w:tr>
      <w:tr w:rsidR="007D4437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C14-C16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0,1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F5062C">
            <w:pPr>
              <w:jc w:val="center"/>
              <w:rPr>
                <w:rFonts w:ascii="GOST type A" w:hAnsi="GOST type A"/>
                <w:sz w:val="28"/>
              </w:rPr>
            </w:pPr>
          </w:p>
        </w:tc>
      </w:tr>
      <w:tr w:rsidR="007D4437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68 пФ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C18,C19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0,1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C20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10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pStyle w:val="1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C21,C22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68 пФ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C23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10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C24-C26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0,1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28"/>
                <w:lang w:val="uk-UA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C27,C28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1,8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нФ</w:t>
            </w:r>
            <w:proofErr w:type="spell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C29-C50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0,1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C51,C52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10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C53-C77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0,1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C78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10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C79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0,1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28"/>
                <w:lang w:val="uk-UA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C80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220 пФ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lang w:val="uk-UA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C81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0,1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C82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220 пФ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lastRenderedPageBreak/>
              <w:t>C83,C84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10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C85,C86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0,1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C87-C90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C-1206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10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C91,C92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C-0603 50</w:t>
            </w:r>
            <w:proofErr w:type="gram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В</w:t>
            </w:r>
            <w:proofErr w:type="gram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0,1 мкФ 5% X7R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  <w:t>Мікросхеми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DA1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AD2S1210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Analog</w:t>
            </w:r>
            <w:proofErr w:type="spell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Devices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DA2,DA3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THS4130IDGK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Texas</w:t>
            </w:r>
            <w:proofErr w:type="spell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Instruments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DA4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AD7687BRMZ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Analog</w:t>
            </w:r>
            <w:proofErr w:type="spell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Devices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DA5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TPS62000DGS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Texas</w:t>
            </w:r>
            <w:proofErr w:type="spell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Instruments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DA6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TPS79325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Texas</w:t>
            </w:r>
            <w:proofErr w:type="spell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Instruments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DA7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TPS62000DGS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Texas</w:t>
            </w:r>
            <w:proofErr w:type="spell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Instruments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DD1-DD3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FIN1001M5X ON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Semiconductor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DD4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EPCS16SI16N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Altera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DD5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EP3C25E144I7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Altera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jc w:val="center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DD6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ECS-3963 ECS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Inc</w:t>
            </w:r>
            <w:proofErr w:type="spell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.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L1,L2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 xml:space="preserve">L-1210 22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мкГн</w:t>
            </w:r>
            <w:proofErr w:type="spell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 xml:space="preserve"> 223H-ND Murata Manufacturing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  <w:t>Резистори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6A640B">
              <w:rPr>
                <w:rFonts w:ascii="Arial Narrow" w:hAnsi="Arial Narrow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R1,R2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10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27 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R4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100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100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R8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100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R9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lastRenderedPageBreak/>
              <w:t>R10,R11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51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R12,R13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11,3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R14,R15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24,3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R16,R17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51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R18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100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R19</w:t>
            </w:r>
          </w:p>
        </w:tc>
        <w:tc>
          <w:tcPr>
            <w:tcW w:w="6236" w:type="dxa"/>
            <w:vAlign w:val="center"/>
          </w:tcPr>
          <w:p w:rsidR="007D4437" w:rsidRPr="005D6DEE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</w:t>
            </w:r>
            <w:r w:rsidR="005D6DEE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>anov</w:t>
            </w:r>
            <w:bookmarkStart w:id="0" w:name="_GoBack"/>
            <w:bookmarkEnd w:id="0"/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100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R21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R22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100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R24,R25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51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R26,R27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11,3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R28</w:t>
            </w:r>
          </w:p>
        </w:tc>
        <w:tc>
          <w:tcPr>
            <w:tcW w:w="6236" w:type="dxa"/>
            <w:vAlign w:val="center"/>
          </w:tcPr>
          <w:p w:rsidR="007D4437" w:rsidRPr="005D6DEE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10k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</w:t>
            </w:r>
            <w:r w:rsidR="005D6DEE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>anov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R29-R36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27 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8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R37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R-1206 0,125 Вт 27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R38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47 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R39-R43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27 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5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R44,R45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24,3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R46,R47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47 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R48,R49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27 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47 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R51-R53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100 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R54</w:t>
            </w:r>
          </w:p>
        </w:tc>
        <w:tc>
          <w:tcPr>
            <w:tcW w:w="6236" w:type="dxa"/>
            <w:vAlign w:val="center"/>
          </w:tcPr>
          <w:p w:rsidR="007D4437" w:rsidRPr="005D6DEE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R-1206 0,125 Вт 27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</w:t>
            </w:r>
            <w:r w:rsidR="005D6DEE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>anov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R-1206 0,125 Вт 47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R56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10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R57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R-1206 0,125 Вт 27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R58,R59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10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R60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R-1206 0,125 Вт 15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R61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R-1206 0,125 Вт 100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R62-R65</w:t>
            </w: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10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lastRenderedPageBreak/>
              <w:t>R66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R-1206 0,125 Вт 95,3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R67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R-1206 0,125 Вт 165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R68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10 кОм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R69-R71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R-1206 0,125 Вт 0 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R72-R75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R-0603 0,125 Вт 27 Ом 1%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VT1,VT2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BC846B ON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Semiconductor</w:t>
            </w:r>
            <w:proofErr w:type="spellEnd"/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  <w:t>Роз'єми</w:t>
            </w:r>
            <w:proofErr w:type="spellEnd"/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XP1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5747841-2 AMP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Connectors</w:t>
            </w:r>
            <w:proofErr w:type="spellEnd"/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XP2-XP9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  <w:r w:rsidR="00C61B03"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M20-9770242</w:t>
            </w:r>
            <w:r w:rsidR="00C61B03"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61B03"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>Harwin</w:t>
            </w:r>
            <w:proofErr w:type="spellEnd"/>
            <w:r w:rsidR="00C61B03"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 xml:space="preserve"> Inc.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8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XP10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 xml:space="preserve">A-DF 09 A/KG-T2S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>Assmann</w:t>
            </w:r>
            <w:proofErr w:type="spell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  <w:t xml:space="preserve"> WSW Components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XP11</w:t>
            </w:r>
          </w:p>
        </w:tc>
        <w:tc>
          <w:tcPr>
            <w:tcW w:w="6236" w:type="dxa"/>
            <w:vAlign w:val="center"/>
          </w:tcPr>
          <w:p w:rsidR="00CC18D0" w:rsidRPr="00AD3EAA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AD3EAA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 </w:t>
            </w:r>
            <w:r w:rsidR="00AD3EAA" w:rsidRPr="00AD3EAA"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</w:rPr>
              <w:t>KLS1-207C-2-</w:t>
            </w:r>
            <w:r w:rsidR="00AD3EAA" w:rsidRPr="00AD3EAA"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lang w:val="en-US"/>
              </w:rPr>
              <w:t>5</w:t>
            </w:r>
            <w:r w:rsidR="00AD3EAA" w:rsidRPr="00AD3EAA"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</w:rPr>
              <w:t>-S1</w:t>
            </w:r>
            <w:r w:rsidR="00AD3EAA" w:rsidRPr="00AD3EAA">
              <w:rPr>
                <w:rFonts w:ascii="GOST type A" w:hAnsi="GOST type A" w:cs="Arial CYR"/>
                <w:i/>
                <w:iCs/>
                <w:color w:val="000000"/>
                <w:sz w:val="28"/>
                <w:szCs w:val="28"/>
                <w:lang w:val="en-US"/>
              </w:rPr>
              <w:t xml:space="preserve"> KLS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XP12</w:t>
            </w: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M80-5101042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Harwin</w:t>
            </w:r>
            <w:proofErr w:type="spell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Inc</w:t>
            </w:r>
            <w:proofErr w:type="spellEnd"/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.</w:t>
            </w: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  <w:r w:rsidRPr="006A640B"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CC18D0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567" w:type="dxa"/>
            <w:vAlign w:val="center"/>
          </w:tcPr>
          <w:p w:rsidR="00CC18D0" w:rsidRPr="006A640B" w:rsidRDefault="00CC18D0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552" w:type="dxa"/>
            <w:vAlign w:val="center"/>
          </w:tcPr>
          <w:p w:rsidR="00CC18D0" w:rsidRPr="00766816" w:rsidRDefault="00CC18D0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7D4437" w:rsidRPr="00F3526D" w:rsidTr="00921EE6">
        <w:trPr>
          <w:trHeight w:hRule="exact" w:val="454"/>
        </w:trPr>
        <w:tc>
          <w:tcPr>
            <w:tcW w:w="1119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7D4437" w:rsidRPr="006A640B" w:rsidRDefault="007D4437">
            <w:pPr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7D4437" w:rsidRPr="006A640B" w:rsidRDefault="007D4437">
            <w:pPr>
              <w:jc w:val="center"/>
              <w:rPr>
                <w:rFonts w:ascii="GOST type A" w:hAnsi="GOST type A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7D4437" w:rsidRPr="00766816" w:rsidRDefault="007D4437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</w:tbl>
    <w:p w:rsidR="006A2FC3" w:rsidRPr="00F3526D" w:rsidRDefault="00BD56D6" w:rsidP="006A2FC3">
      <w:pPr>
        <w:spacing w:line="7" w:lineRule="auto"/>
        <w:rPr>
          <w:sz w:val="2"/>
          <w:lang w:val="en-US"/>
        </w:rPr>
      </w:pPr>
      <w:r>
        <w:rPr>
          <w:sz w:val="2"/>
          <w:lang w:val="en-US"/>
        </w:rPr>
        <w:t></w:t>
      </w:r>
      <w:r>
        <w:rPr>
          <w:sz w:val="2"/>
          <w:lang w:val="en-US"/>
        </w:rPr>
        <w:t></w:t>
      </w:r>
      <w:r>
        <w:rPr>
          <w:sz w:val="2"/>
          <w:lang w:val="en-US"/>
        </w:rPr>
        <w:t></w:t>
      </w:r>
    </w:p>
    <w:sectPr w:rsidR="006A2FC3" w:rsidRPr="00F3526D" w:rsidSect="0099632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89" w:right="284" w:bottom="295" w:left="1134" w:header="295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81D" w:rsidRDefault="00E5181D">
      <w:r>
        <w:separator/>
      </w:r>
    </w:p>
  </w:endnote>
  <w:endnote w:type="continuationSeparator" w:id="0">
    <w:p w:rsidR="00E5181D" w:rsidRDefault="00E51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ГОСТ тип А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1" w:type="dxa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757"/>
      <w:gridCol w:w="1931"/>
      <w:gridCol w:w="681"/>
    </w:tblGrid>
    <w:tr w:rsidR="00C41498" w:rsidRPr="002D31C1" w:rsidTr="00556E11">
      <w:trPr>
        <w:cantSplit/>
        <w:trHeight w:hRule="exact" w:val="79"/>
      </w:trPr>
      <w:tc>
        <w:tcPr>
          <w:tcW w:w="10491" w:type="dxa"/>
          <w:gridSpan w:val="11"/>
          <w:tcBorders>
            <w:top w:val="nil"/>
            <w:bottom w:val="single" w:sz="6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  <w:sz w:val="22"/>
              <w:szCs w:val="22"/>
            </w:rPr>
          </w:pPr>
        </w:p>
      </w:tc>
    </w:tr>
    <w:tr w:rsidR="00C41498" w:rsidRPr="002D31C1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C41498" w:rsidRPr="00F610E0" w:rsidRDefault="00EC07D4" w:rsidP="00EC07D4">
          <w:pPr>
            <w:jc w:val="center"/>
            <w:rPr>
              <w:rFonts w:ascii="GOST type A" w:hAnsi="GOST type A"/>
              <w:i/>
              <w:sz w:val="58"/>
              <w:szCs w:val="58"/>
            </w:rPr>
          </w:pPr>
          <w:r>
            <w:rPr>
              <w:rFonts w:ascii="GOST type A" w:hAnsi="GOST type A"/>
              <w:i/>
              <w:sz w:val="58"/>
              <w:szCs w:val="58"/>
              <w:lang w:val="uk-UA"/>
            </w:rPr>
            <w:t>ДК</w:t>
          </w:r>
          <w:r>
            <w:rPr>
              <w:rFonts w:ascii="GOST type A" w:hAnsi="GOST type A"/>
              <w:i/>
              <w:sz w:val="58"/>
              <w:szCs w:val="58"/>
              <w:lang w:val="en-US"/>
            </w:rPr>
            <w:t>41</w:t>
          </w:r>
          <w:r w:rsidR="00C41498">
            <w:rPr>
              <w:rFonts w:ascii="GOST type A" w:hAnsi="GOST type A"/>
              <w:i/>
              <w:sz w:val="58"/>
              <w:szCs w:val="58"/>
            </w:rPr>
            <w:t>.</w:t>
          </w:r>
          <w:r>
            <w:rPr>
              <w:rFonts w:ascii="GOST type A" w:hAnsi="GOST type A"/>
              <w:i/>
              <w:sz w:val="58"/>
              <w:szCs w:val="58"/>
              <w:lang w:val="en-US"/>
            </w:rPr>
            <w:t>468224.001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 xml:space="preserve"> П</w:t>
          </w:r>
          <w:r w:rsidR="00EA7BD2">
            <w:rPr>
              <w:rFonts w:ascii="GOST type A" w:hAnsi="GOST type A"/>
              <w:i/>
              <w:sz w:val="58"/>
              <w:szCs w:val="58"/>
              <w:lang w:val="uk-UA"/>
            </w:rPr>
            <w:t>Е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>3</w:t>
          </w: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41498" w:rsidRPr="00EA7BD2" w:rsidRDefault="00EA7BD2">
          <w:pPr>
            <w:jc w:val="center"/>
            <w:rPr>
              <w:rFonts w:ascii="GOST type A" w:hAnsi="GOST type A"/>
              <w:i/>
              <w:sz w:val="24"/>
              <w:szCs w:val="22"/>
              <w:lang w:val="uk-UA"/>
            </w:rPr>
          </w:pPr>
          <w:proofErr w:type="spellStart"/>
          <w:r w:rsidRPr="00EA7BD2">
            <w:rPr>
              <w:rFonts w:ascii="GOST type A" w:hAnsi="GOST type A"/>
              <w:i/>
              <w:sz w:val="28"/>
              <w:szCs w:val="22"/>
              <w:lang w:val="uk-UA"/>
            </w:rPr>
            <w:t>Арк</w:t>
          </w:r>
          <w:proofErr w:type="spellEnd"/>
          <w:r w:rsidRPr="00EA7BD2">
            <w:rPr>
              <w:rFonts w:ascii="GOST type A" w:hAnsi="GOST type A"/>
              <w:i/>
              <w:sz w:val="28"/>
              <w:szCs w:val="22"/>
              <w:lang w:val="uk-UA"/>
            </w:rPr>
            <w:t>.</w:t>
          </w:r>
        </w:p>
      </w:tc>
    </w:tr>
    <w:tr w:rsidR="00C41498" w:rsidTr="00556E11">
      <w:trPr>
        <w:cantSplit/>
        <w:trHeight w:val="231"/>
      </w:trPr>
      <w:tc>
        <w:tcPr>
          <w:tcW w:w="397" w:type="dxa"/>
          <w:vMerge w:val="restart"/>
          <w:tcBorders>
            <w:top w:val="single" w:sz="6" w:space="0" w:color="auto"/>
            <w:right w:val="single" w:sz="12" w:space="0" w:color="auto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cantSplit/>
        <w:trHeight w:hRule="exact" w:val="184"/>
      </w:trPr>
      <w:tc>
        <w:tcPr>
          <w:tcW w:w="397" w:type="dxa"/>
          <w:vMerge/>
          <w:tcBorders>
            <w:bottom w:val="single" w:sz="6" w:space="0" w:color="auto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nil"/>
            <w:bottom w:val="single" w:sz="6" w:space="0" w:color="auto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304" w:type="dxa"/>
          <w:gridSpan w:val="2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851" w:type="dxa"/>
          <w:vMerge/>
          <w:tcBorders>
            <w:left w:val="nil"/>
            <w:bottom w:val="single" w:sz="6" w:space="0" w:color="auto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41498" w:rsidRPr="004F5C98" w:rsidRDefault="00C41498" w:rsidP="00F610E0">
          <w:pPr>
            <w:spacing w:line="0" w:lineRule="atLeast"/>
            <w:jc w:val="center"/>
            <w:rPr>
              <w:rFonts w:ascii="GOST type A" w:hAnsi="GOST type A"/>
              <w:i/>
              <w:sz w:val="32"/>
            </w:rPr>
          </w:pPr>
          <w:r w:rsidRPr="004F5C98">
            <w:rPr>
              <w:rFonts w:ascii="GOST type A" w:hAnsi="GOST type A"/>
              <w:i/>
              <w:sz w:val="32"/>
            </w:rPr>
            <w:fldChar w:fldCharType="begin"/>
          </w:r>
          <w:r w:rsidRPr="004F5C98">
            <w:rPr>
              <w:rFonts w:ascii="GOST type A" w:hAnsi="GOST type A"/>
              <w:i/>
              <w:sz w:val="32"/>
            </w:rPr>
            <w:instrText xml:space="preserve"> PAGE  \* MERGEFORMAT </w:instrText>
          </w:r>
          <w:r w:rsidRPr="004F5C98">
            <w:rPr>
              <w:rFonts w:ascii="GOST type A" w:hAnsi="GOST type A"/>
              <w:i/>
              <w:sz w:val="32"/>
            </w:rPr>
            <w:fldChar w:fldCharType="separate"/>
          </w:r>
          <w:r w:rsidR="005D6DEE">
            <w:rPr>
              <w:rFonts w:ascii="GOST type A" w:hAnsi="GOST type A"/>
              <w:i/>
              <w:noProof/>
              <w:sz w:val="32"/>
            </w:rPr>
            <w:t>3</w:t>
          </w:r>
          <w:r w:rsidRPr="004F5C98">
            <w:rPr>
              <w:rFonts w:ascii="GOST type A" w:hAnsi="GOST type A"/>
              <w:i/>
              <w:sz w:val="32"/>
            </w:rPr>
            <w:fldChar w:fldCharType="end"/>
          </w:r>
        </w:p>
      </w:tc>
    </w:tr>
    <w:tr w:rsidR="00C41498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882274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proofErr w:type="spellStart"/>
          <w:r>
            <w:rPr>
              <w:rFonts w:ascii="GOST type A" w:hAnsi="GOST type A"/>
              <w:i/>
              <w:sz w:val="24"/>
              <w:szCs w:val="22"/>
            </w:rPr>
            <w:t>З</w:t>
          </w:r>
          <w:r w:rsidR="00C41498" w:rsidRPr="00F610E0">
            <w:rPr>
              <w:rFonts w:ascii="GOST type A" w:hAnsi="GOST type A"/>
              <w:i/>
              <w:sz w:val="24"/>
              <w:szCs w:val="22"/>
            </w:rPr>
            <w:t>м</w:t>
          </w:r>
          <w:proofErr w:type="spellEnd"/>
          <w:r w:rsidR="00C41498" w:rsidRPr="00F610E0">
            <w:rPr>
              <w:rFonts w:ascii="GOST type A" w:hAnsi="GOST type A"/>
              <w:i/>
              <w:sz w:val="24"/>
              <w:szCs w:val="22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EA7BD2" w:rsidRDefault="00EA7BD2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  <w:lang w:val="uk-UA"/>
            </w:rPr>
          </w:pPr>
          <w:proofErr w:type="spellStart"/>
          <w:r>
            <w:rPr>
              <w:rFonts w:ascii="GOST type A" w:hAnsi="GOST type A"/>
              <w:i/>
              <w:sz w:val="24"/>
              <w:szCs w:val="22"/>
              <w:lang w:val="uk-UA"/>
            </w:rPr>
            <w:t>Арк</w:t>
          </w:r>
          <w:proofErr w:type="spellEnd"/>
          <w:r>
            <w:rPr>
              <w:rFonts w:ascii="GOST type A" w:hAnsi="GOST type A"/>
              <w:i/>
              <w:sz w:val="24"/>
              <w:szCs w:val="22"/>
              <w:lang w:val="uk-UA"/>
            </w:rPr>
            <w:t>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882274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  <w:szCs w:val="22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  <w:szCs w:val="22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  <w:szCs w:val="22"/>
            </w:rPr>
            <w:t>дп</w:t>
          </w:r>
          <w:proofErr w:type="spellEnd"/>
          <w:r w:rsidR="00C41498" w:rsidRPr="00F610E0">
            <w:rPr>
              <w:rFonts w:ascii="GOST type A" w:hAnsi="GOST type A"/>
              <w:i/>
              <w:sz w:val="24"/>
              <w:szCs w:val="22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Дата</w:t>
          </w:r>
        </w:p>
      </w:tc>
      <w:tc>
        <w:tcPr>
          <w:tcW w:w="6124" w:type="dxa"/>
          <w:gridSpan w:val="4"/>
          <w:vMerge/>
          <w:tcBorders>
            <w:left w:val="nil"/>
            <w:bottom w:val="single" w:sz="12" w:space="0" w:color="auto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trHeight w:hRule="exact" w:val="362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trHeight w:hRule="exact" w:val="284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>.</w:t>
          </w:r>
          <w:r w:rsidR="00C41498" w:rsidRPr="00F610E0">
            <w:rPr>
              <w:rFonts w:ascii="GOST type A" w:hAnsi="GOST type A"/>
              <w:i/>
              <w:sz w:val="24"/>
              <w:lang w:val="en-US"/>
            </w:rPr>
            <w:t xml:space="preserve"> </w:t>
          </w:r>
          <w:r w:rsidR="00C41498"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EA7BD2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дп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 xml:space="preserve">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 w:rsidRPr="00F610E0">
            <w:rPr>
              <w:rFonts w:ascii="GOST type A" w:hAnsi="GOST type A"/>
              <w:i/>
              <w:sz w:val="24"/>
            </w:rPr>
            <w:t>Взам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</w:t>
          </w:r>
          <w:r w:rsidR="00EA7BD2">
            <w:rPr>
              <w:rFonts w:ascii="GOST type A" w:hAnsi="GOST type A"/>
              <w:i/>
              <w:sz w:val="24"/>
              <w:lang w:val="uk-UA"/>
            </w:rPr>
            <w:t>і</w:t>
          </w:r>
          <w:proofErr w:type="spellStart"/>
          <w:r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>. №</w:t>
          </w: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 xml:space="preserve">. № </w:t>
          </w:r>
          <w:proofErr w:type="spellStart"/>
          <w:r w:rsidR="00C41498" w:rsidRPr="00F610E0">
            <w:rPr>
              <w:rFonts w:ascii="GOST type A" w:hAnsi="GOST type A"/>
              <w:i/>
              <w:sz w:val="24"/>
            </w:rPr>
            <w:t>дубл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>.</w:t>
          </w: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</w:rPr>
            <w:t>ідп</w:t>
          </w:r>
          <w:proofErr w:type="spellEnd"/>
          <w:r>
            <w:rPr>
              <w:rFonts w:ascii="GOST type A" w:hAnsi="GOST type A"/>
              <w:i/>
              <w:sz w:val="24"/>
            </w:rPr>
            <w:t>. т</w:t>
          </w:r>
          <w:r>
            <w:rPr>
              <w:rFonts w:ascii="GOST type A" w:hAnsi="GOST type A"/>
              <w:i/>
              <w:sz w:val="24"/>
              <w:lang w:val="uk-UA"/>
            </w:rPr>
            <w:t>а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:rsidR="00C41498" w:rsidRPr="00EA7BD2" w:rsidRDefault="00C41498" w:rsidP="00556E11">
    <w:pPr>
      <w:pStyle w:val="a5"/>
      <w:rPr>
        <w:sz w:val="6"/>
        <w:szCs w:val="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1" w:type="dxa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534"/>
      <w:gridCol w:w="223"/>
      <w:gridCol w:w="60"/>
      <w:gridCol w:w="283"/>
      <w:gridCol w:w="283"/>
      <w:gridCol w:w="992"/>
      <w:gridCol w:w="994"/>
    </w:tblGrid>
    <w:tr w:rsidR="00C41498" w:rsidTr="00556E11">
      <w:trPr>
        <w:cantSplit/>
        <w:trHeight w:hRule="exact" w:val="261"/>
      </w:trPr>
      <w:tc>
        <w:tcPr>
          <w:tcW w:w="3686" w:type="dxa"/>
          <w:gridSpan w:val="6"/>
          <w:vMerge w:val="restart"/>
          <w:tcBorders>
            <w:top w:val="nil"/>
            <w:left w:val="single" w:sz="12" w:space="0" w:color="auto"/>
            <w:right w:val="nil"/>
          </w:tcBorders>
        </w:tcPr>
        <w:p w:rsidR="00C41498" w:rsidRDefault="00C41498" w:rsidP="008D0C44">
          <w:pPr>
            <w:tabs>
              <w:tab w:val="left" w:pos="2610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</w:p>
      </w:tc>
      <w:tc>
        <w:tcPr>
          <w:tcW w:w="6805" w:type="dxa"/>
          <w:gridSpan w:val="9"/>
          <w:tcBorders>
            <w:top w:val="nil"/>
            <w:left w:val="nil"/>
            <w:right w:val="single" w:sz="12" w:space="0" w:color="auto"/>
          </w:tcBorders>
          <w:vAlign w:val="center"/>
        </w:tcPr>
        <w:p w:rsidR="00C41498" w:rsidRPr="008D0C44" w:rsidRDefault="00C41498" w:rsidP="008D0C44">
          <w:pPr>
            <w:jc w:val="center"/>
            <w:rPr>
              <w:rFonts w:ascii="GOST type A" w:hAnsi="GOST type A"/>
              <w:i/>
              <w:sz w:val="8"/>
            </w:rPr>
          </w:pPr>
        </w:p>
      </w:tc>
    </w:tr>
    <w:tr w:rsidR="00C41498" w:rsidTr="00556E11">
      <w:trPr>
        <w:cantSplit/>
        <w:trHeight w:hRule="exact" w:val="454"/>
      </w:trPr>
      <w:tc>
        <w:tcPr>
          <w:tcW w:w="3686" w:type="dxa"/>
          <w:gridSpan w:val="6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Default="00C41498" w:rsidP="008D0C44">
          <w:pPr>
            <w:tabs>
              <w:tab w:val="left" w:pos="2610"/>
            </w:tabs>
            <w:rPr>
              <w:rFonts w:ascii="Times New Roman" w:hAnsi="Times New Roman"/>
            </w:rPr>
          </w:pPr>
        </w:p>
      </w:tc>
      <w:tc>
        <w:tcPr>
          <w:tcW w:w="6805" w:type="dxa"/>
          <w:gridSpan w:val="9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C41498" w:rsidRPr="008D0C44" w:rsidRDefault="00C41498" w:rsidP="009B732A">
          <w:pPr>
            <w:jc w:val="center"/>
            <w:rPr>
              <w:rFonts w:ascii="GOST type A" w:hAnsi="GOST type A"/>
              <w:i/>
            </w:rPr>
          </w:pPr>
        </w:p>
      </w:tc>
    </w:tr>
    <w:tr w:rsidR="00C41498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6805" w:type="dxa"/>
          <w:gridSpan w:val="9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C41498" w:rsidRPr="00F610E0" w:rsidRDefault="00EA7BD2" w:rsidP="00DA56D7">
          <w:pPr>
            <w:spacing w:line="0" w:lineRule="atLeast"/>
            <w:jc w:val="center"/>
            <w:rPr>
              <w:rFonts w:ascii="GOST type A" w:hAnsi="GOST type A"/>
              <w:i/>
              <w:sz w:val="58"/>
              <w:szCs w:val="58"/>
            </w:rPr>
          </w:pPr>
          <w:r>
            <w:rPr>
              <w:rFonts w:ascii="GOST type A" w:hAnsi="GOST type A"/>
              <w:i/>
              <w:sz w:val="58"/>
              <w:szCs w:val="58"/>
              <w:lang w:val="uk-UA"/>
            </w:rPr>
            <w:t>ДК</w:t>
          </w:r>
          <w:r w:rsidR="00DA56D7">
            <w:rPr>
              <w:rFonts w:ascii="GOST type A" w:hAnsi="GOST type A"/>
              <w:i/>
              <w:sz w:val="58"/>
              <w:szCs w:val="58"/>
              <w:lang w:val="uk-UA"/>
            </w:rPr>
            <w:t>41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.</w:t>
          </w:r>
          <w:r w:rsidR="00DA56D7">
            <w:rPr>
              <w:rFonts w:ascii="GOST type A" w:hAnsi="GOST type A"/>
              <w:i/>
              <w:sz w:val="58"/>
              <w:szCs w:val="58"/>
              <w:lang w:val="uk-UA"/>
            </w:rPr>
            <w:t>468224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.</w:t>
          </w:r>
          <w:r w:rsidR="00DA56D7">
            <w:rPr>
              <w:rFonts w:ascii="GOST type A" w:hAnsi="GOST type A"/>
              <w:i/>
              <w:sz w:val="58"/>
              <w:szCs w:val="58"/>
              <w:lang w:val="uk-UA"/>
            </w:rPr>
            <w:t>001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 xml:space="preserve"> П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Е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>3</w:t>
          </w:r>
        </w:p>
      </w:tc>
    </w:tr>
    <w:tr w:rsidR="00C41498" w:rsidTr="00556E11">
      <w:trPr>
        <w:cantSplit/>
        <w:trHeight w:hRule="exact" w:val="284"/>
      </w:trPr>
      <w:tc>
        <w:tcPr>
          <w:tcW w:w="397" w:type="dxa"/>
          <w:tcBorders>
            <w:top w:val="nil"/>
            <w:bottom w:val="nil"/>
            <w:right w:val="single" w:sz="12" w:space="0" w:color="auto"/>
          </w:tcBorders>
        </w:tcPr>
        <w:p w:rsidR="00C41498" w:rsidRPr="002D31C1" w:rsidRDefault="00C41498">
          <w:pPr>
            <w:spacing w:before="40"/>
            <w:ind w:left="56" w:hanging="113"/>
            <w:jc w:val="center"/>
            <w:rPr>
              <w:rFonts w:ascii="ГОСТ тип А" w:hAnsi="ГОСТ тип А"/>
              <w:sz w:val="16"/>
            </w:rPr>
          </w:pPr>
        </w:p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1304" w:type="dxa"/>
          <w:gridSpan w:val="2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567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6805" w:type="dxa"/>
          <w:gridSpan w:val="9"/>
          <w:vMerge/>
          <w:tcBorders>
            <w:left w:val="nil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spacing w:val="80"/>
            </w:rPr>
          </w:pPr>
        </w:p>
      </w:tc>
    </w:tr>
    <w:tr w:rsidR="00C41498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554F49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proofErr w:type="spellStart"/>
          <w:r>
            <w:rPr>
              <w:rFonts w:ascii="GOST type A" w:hAnsi="GOST type A"/>
              <w:i/>
              <w:sz w:val="24"/>
              <w:szCs w:val="24"/>
            </w:rPr>
            <w:t>З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м</w:t>
          </w:r>
          <w:proofErr w:type="spellEnd"/>
          <w:r w:rsidR="00C41498"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EA7BD2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proofErr w:type="spellStart"/>
          <w:r>
            <w:rPr>
              <w:rFonts w:ascii="GOST type A" w:hAnsi="GOST type A"/>
              <w:i/>
              <w:sz w:val="24"/>
              <w:szCs w:val="24"/>
            </w:rPr>
            <w:t>Арк</w:t>
          </w:r>
          <w:proofErr w:type="spellEnd"/>
          <w:r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F610E0" w:rsidRDefault="00766816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  <w:szCs w:val="24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  <w:szCs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дп</w:t>
          </w:r>
          <w:proofErr w:type="spellEnd"/>
          <w:r w:rsidR="00C41498"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Дата</w:t>
          </w:r>
        </w:p>
      </w:tc>
      <w:tc>
        <w:tcPr>
          <w:tcW w:w="6805" w:type="dxa"/>
          <w:gridSpan w:val="9"/>
          <w:vMerge/>
          <w:tcBorders>
            <w:left w:val="nil"/>
            <w:bottom w:val="nil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</w:rPr>
          </w:pP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C41498" w:rsidRPr="00F610E0" w:rsidRDefault="00C41498" w:rsidP="00EA7BD2">
          <w:pPr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Р</w:t>
          </w:r>
          <w:r w:rsidR="00EA7BD2">
            <w:rPr>
              <w:rFonts w:ascii="GOST type A" w:hAnsi="GOST type A"/>
              <w:i/>
              <w:sz w:val="24"/>
              <w:szCs w:val="24"/>
              <w:lang w:val="uk-UA"/>
            </w:rPr>
            <w:t>о</w:t>
          </w:r>
          <w:proofErr w:type="spellStart"/>
          <w:r w:rsidRPr="00F610E0">
            <w:rPr>
              <w:rFonts w:ascii="GOST type A" w:hAnsi="GOST type A"/>
              <w:i/>
              <w:sz w:val="24"/>
              <w:szCs w:val="24"/>
            </w:rPr>
            <w:t>зраб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C41498" w:rsidRPr="00A67C61" w:rsidRDefault="00A67C61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  <w:r>
            <w:rPr>
              <w:rFonts w:ascii="GOST type A" w:hAnsi="GOST type A"/>
              <w:i/>
              <w:sz w:val="22"/>
              <w:szCs w:val="22"/>
              <w:lang w:val="uk-UA"/>
            </w:rPr>
            <w:t>Білаш Б.О.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C41498" w:rsidRPr="00F610E0" w:rsidRDefault="005417ED" w:rsidP="006006AB">
          <w:pPr>
            <w:jc w:val="center"/>
            <w:rPr>
              <w:rFonts w:ascii="GOST type A" w:hAnsi="GOST type A"/>
              <w:i/>
              <w:sz w:val="42"/>
              <w:szCs w:val="42"/>
            </w:rPr>
          </w:pPr>
          <w:r>
            <w:rPr>
              <w:rFonts w:ascii="GOST type A" w:hAnsi="GOST type A"/>
              <w:i/>
              <w:sz w:val="42"/>
              <w:szCs w:val="42"/>
              <w:lang w:val="uk-UA"/>
            </w:rPr>
            <w:t>Блок керування двигуном по положенню</w:t>
          </w:r>
          <w:r w:rsidR="00C41498" w:rsidRPr="00F610E0">
            <w:rPr>
              <w:rFonts w:ascii="GOST type A" w:hAnsi="GOST type A"/>
              <w:i/>
              <w:sz w:val="42"/>
              <w:szCs w:val="42"/>
            </w:rPr>
            <w:t xml:space="preserve"> </w:t>
          </w:r>
        </w:p>
      </w:tc>
      <w:tc>
        <w:tcPr>
          <w:tcW w:w="849" w:type="dxa"/>
          <w:gridSpan w:val="4"/>
          <w:tcBorders>
            <w:top w:val="single" w:sz="12" w:space="0" w:color="auto"/>
            <w:left w:val="single" w:sz="12" w:space="0" w:color="auto"/>
            <w:bottom w:val="nil"/>
            <w:right w:val="single" w:sz="6" w:space="0" w:color="auto"/>
          </w:tcBorders>
          <w:vAlign w:val="center"/>
        </w:tcPr>
        <w:p w:rsidR="00C41498" w:rsidRPr="00F610E0" w:rsidRDefault="00EA7BD2" w:rsidP="009349B1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Лі</w:t>
          </w:r>
          <w:r w:rsidR="00C41498" w:rsidRPr="00F610E0">
            <w:rPr>
              <w:rFonts w:ascii="GOST type A" w:hAnsi="GOST type A"/>
              <w:i/>
              <w:sz w:val="24"/>
            </w:rPr>
            <w:t>т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>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C41498" w:rsidRPr="00EA7BD2" w:rsidRDefault="00EA7BD2" w:rsidP="009349B1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</w:t>
          </w:r>
        </w:p>
      </w:tc>
      <w:tc>
        <w:tcPr>
          <w:tcW w:w="994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:rsidR="00C41498" w:rsidRPr="00EA7BD2" w:rsidRDefault="00EA7BD2" w:rsidP="009349B1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Аркушів</w:t>
          </w: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C41498" w:rsidRPr="00F610E0" w:rsidRDefault="00EA7BD2" w:rsidP="00EA7BD2">
          <w:pPr>
            <w:rPr>
              <w:rFonts w:ascii="GOST type A" w:hAnsi="GOST type A"/>
              <w:i/>
              <w:sz w:val="24"/>
              <w:szCs w:val="24"/>
            </w:rPr>
          </w:pPr>
          <w:proofErr w:type="gramStart"/>
          <w:r>
            <w:rPr>
              <w:rFonts w:ascii="GOST type A" w:hAnsi="GOST type A"/>
              <w:i/>
              <w:sz w:val="24"/>
              <w:szCs w:val="24"/>
            </w:rPr>
            <w:t>Пере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в</w:t>
          </w:r>
          <w:proofErr w:type="gramEnd"/>
          <w:r w:rsidR="00C41498"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C41498" w:rsidRPr="00855451" w:rsidRDefault="00EA7BD2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  <w:r>
            <w:rPr>
              <w:rFonts w:ascii="GOST type A" w:hAnsi="GOST type A"/>
              <w:i/>
              <w:sz w:val="22"/>
              <w:szCs w:val="22"/>
              <w:lang w:val="uk-UA"/>
            </w:rPr>
            <w:t>Адаменко І.О.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</w:tcPr>
        <w:p w:rsidR="00C41498" w:rsidRPr="00E044EF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C41498" w:rsidRPr="00F610E0" w:rsidRDefault="00C41498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:rsidR="00C41498" w:rsidRPr="00F610E0" w:rsidRDefault="00C41498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41498" w:rsidRPr="000F3B75" w:rsidRDefault="0095436C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1</w:t>
          </w:r>
        </w:p>
      </w:tc>
      <w:tc>
        <w:tcPr>
          <w:tcW w:w="994" w:type="dxa"/>
          <w:tcBorders>
            <w:top w:val="single" w:sz="12" w:space="0" w:color="auto"/>
            <w:left w:val="nil"/>
            <w:bottom w:val="single" w:sz="12" w:space="0" w:color="auto"/>
          </w:tcBorders>
        </w:tcPr>
        <w:p w:rsidR="00C41498" w:rsidRPr="00D77881" w:rsidRDefault="0095436C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4</w:t>
          </w: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C41498" w:rsidRPr="00F610E0" w:rsidRDefault="00C41498" w:rsidP="008D0C44">
          <w:pPr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C41498" w:rsidRPr="00855451" w:rsidRDefault="00C41498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bottom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5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41498" w:rsidRPr="00EA7BD2" w:rsidRDefault="00EA7BD2" w:rsidP="009349B1">
          <w:pPr>
            <w:jc w:val="center"/>
            <w:rPr>
              <w:rFonts w:ascii="GOST type A" w:hAnsi="GOST type A"/>
              <w:i/>
              <w:sz w:val="28"/>
              <w:szCs w:val="34"/>
              <w:lang w:val="uk-UA"/>
            </w:rPr>
          </w:pPr>
          <w:r w:rsidRPr="00EA7BD2">
            <w:rPr>
              <w:rFonts w:ascii="GOST type A" w:hAnsi="GOST type A"/>
              <w:i/>
              <w:sz w:val="28"/>
              <w:szCs w:val="34"/>
              <w:lang w:val="uk-UA"/>
            </w:rPr>
            <w:t>КПІ ім. Ігоря Сікорського,</w:t>
          </w:r>
        </w:p>
        <w:p w:rsidR="00EA7BD2" w:rsidRPr="00855451" w:rsidRDefault="00EA7BD2" w:rsidP="009349B1">
          <w:pPr>
            <w:jc w:val="center"/>
            <w:rPr>
              <w:rFonts w:ascii="GOST type A" w:hAnsi="GOST type A"/>
              <w:sz w:val="34"/>
              <w:szCs w:val="34"/>
              <w:lang w:val="uk-UA"/>
            </w:rPr>
          </w:pPr>
          <w:r w:rsidRPr="00EA7BD2">
            <w:rPr>
              <w:rFonts w:ascii="GOST type A" w:hAnsi="GOST type A"/>
              <w:i/>
              <w:sz w:val="28"/>
              <w:szCs w:val="34"/>
              <w:lang w:val="uk-UA"/>
            </w:rPr>
            <w:t>ФЕЛ, КЕОА, ДК-</w:t>
          </w:r>
          <w:r w:rsidR="005417ED">
            <w:rPr>
              <w:rFonts w:ascii="GOST type A" w:hAnsi="GOST type A"/>
              <w:i/>
              <w:sz w:val="28"/>
              <w:szCs w:val="34"/>
              <w:lang w:val="uk-UA"/>
            </w:rPr>
            <w:t>41</w:t>
          </w: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nil"/>
            <w:right w:val="nil"/>
          </w:tcBorders>
          <w:vAlign w:val="center"/>
        </w:tcPr>
        <w:p w:rsidR="00C41498" w:rsidRPr="00F610E0" w:rsidRDefault="00C41498" w:rsidP="008D0C44">
          <w:pPr>
            <w:rPr>
              <w:rFonts w:ascii="GOST type A" w:hAnsi="GOST type A"/>
              <w:i/>
              <w:sz w:val="24"/>
              <w:szCs w:val="24"/>
            </w:rPr>
          </w:pPr>
          <w:proofErr w:type="spellStart"/>
          <w:r w:rsidRPr="00F610E0">
            <w:rPr>
              <w:rFonts w:ascii="GOST type A" w:hAnsi="GOST type A"/>
              <w:i/>
              <w:sz w:val="24"/>
              <w:szCs w:val="24"/>
            </w:rPr>
            <w:t>Н.контр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C41498" w:rsidRPr="00855451" w:rsidRDefault="00C41498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 w:val="restart"/>
          <w:tcBorders>
            <w:top w:val="nil"/>
            <w:left w:val="nil"/>
            <w:right w:val="nil"/>
          </w:tcBorders>
          <w:vAlign w:val="center"/>
        </w:tcPr>
        <w:p w:rsidR="00C41498" w:rsidRPr="00855451" w:rsidRDefault="00C41498" w:rsidP="00993E35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855451">
            <w:rPr>
              <w:rFonts w:ascii="GOST type A" w:hAnsi="GOST type A"/>
              <w:i/>
              <w:sz w:val="34"/>
              <w:szCs w:val="34"/>
              <w:lang w:val="uk-UA"/>
            </w:rPr>
            <w:t>Перелік елементів</w:t>
          </w:r>
        </w:p>
      </w:tc>
      <w:tc>
        <w:tcPr>
          <w:tcW w:w="2835" w:type="dxa"/>
          <w:gridSpan w:val="6"/>
          <w:vMerge/>
          <w:tcBorders>
            <w:left w:val="single" w:sz="12" w:space="0" w:color="auto"/>
          </w:tcBorders>
          <w:vAlign w:val="center"/>
        </w:tcPr>
        <w:p w:rsidR="00C41498" w:rsidRPr="002D31C1" w:rsidRDefault="00C41498" w:rsidP="00F75A3A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8D0C44">
          <w:pPr>
            <w:rPr>
              <w:rFonts w:ascii="GOST type A" w:hAnsi="GOST type A"/>
              <w:i/>
              <w:sz w:val="24"/>
              <w:szCs w:val="24"/>
            </w:rPr>
          </w:pPr>
          <w:proofErr w:type="spellStart"/>
          <w:r>
            <w:rPr>
              <w:rFonts w:ascii="GOST type A" w:hAnsi="GOST type A"/>
              <w:i/>
              <w:sz w:val="24"/>
              <w:szCs w:val="24"/>
            </w:rPr>
            <w:t>За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тв</w:t>
          </w:r>
          <w:proofErr w:type="spellEnd"/>
          <w:r w:rsidR="00C41498"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855451" w:rsidRDefault="008C5C46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  <w:r>
            <w:rPr>
              <w:rFonts w:ascii="GOST type A" w:hAnsi="GOST type A"/>
              <w:i/>
              <w:sz w:val="22"/>
              <w:szCs w:val="22"/>
              <w:lang w:val="uk-UA"/>
            </w:rPr>
            <w:t>Антонюк О.І.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bottom w:val="single" w:sz="12" w:space="0" w:color="auto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  <w:spacing w:val="40"/>
            </w:rPr>
          </w:pPr>
        </w:p>
      </w:tc>
      <w:tc>
        <w:tcPr>
          <w:tcW w:w="2835" w:type="dxa"/>
          <w:gridSpan w:val="6"/>
          <w:vMerge/>
          <w:tcBorders>
            <w:left w:val="single" w:sz="12" w:space="0" w:color="auto"/>
            <w:bottom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trHeight w:hRule="exact" w:val="397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9349B1" w:rsidRDefault="00C41498">
          <w:pPr>
            <w:jc w:val="center"/>
            <w:rPr>
              <w:rFonts w:ascii="GOST type A" w:hAnsi="GOST type A"/>
              <w:i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9349B1" w:rsidRDefault="00C41498">
          <w:pPr>
            <w:jc w:val="center"/>
            <w:rPr>
              <w:rFonts w:ascii="GOST type A" w:hAnsi="GOST type A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5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trHeight w:hRule="exact" w:val="284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8D0C44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>.</w:t>
          </w:r>
          <w:r w:rsidR="00C41498" w:rsidRPr="00EA7BD2">
            <w:rPr>
              <w:rFonts w:ascii="GOST type A" w:hAnsi="GOST type A"/>
              <w:i/>
              <w:sz w:val="24"/>
            </w:rPr>
            <w:t xml:space="preserve"> </w:t>
          </w:r>
          <w:r w:rsidR="00C41498"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24"/>
            </w:rPr>
          </w:pPr>
          <w:proofErr w:type="gramStart"/>
          <w:r w:rsidRPr="00F610E0">
            <w:rPr>
              <w:rFonts w:ascii="GOST type A" w:hAnsi="GOST type A"/>
              <w:i/>
              <w:sz w:val="24"/>
            </w:rPr>
            <w:t>П</w:t>
          </w:r>
          <w:proofErr w:type="gramEnd"/>
          <w:r w:rsidR="00EA7BD2">
            <w:rPr>
              <w:rFonts w:ascii="GOST type A" w:hAnsi="GOST type A"/>
              <w:i/>
              <w:sz w:val="24"/>
              <w:lang w:val="uk-UA"/>
            </w:rPr>
            <w:t>і</w:t>
          </w:r>
          <w:proofErr w:type="spellStart"/>
          <w:r w:rsidR="00EA7BD2">
            <w:rPr>
              <w:rFonts w:ascii="GOST type A" w:hAnsi="GOST type A"/>
              <w:i/>
              <w:sz w:val="24"/>
            </w:rPr>
            <w:t>дп</w:t>
          </w:r>
          <w:proofErr w:type="spellEnd"/>
          <w:r w:rsidR="00EA7BD2">
            <w:rPr>
              <w:rFonts w:ascii="GOST type A" w:hAnsi="GOST type A"/>
              <w:i/>
              <w:sz w:val="24"/>
            </w:rPr>
            <w:t>. т</w:t>
          </w:r>
          <w:r w:rsidR="00EA7BD2">
            <w:rPr>
              <w:rFonts w:ascii="GOST type A" w:hAnsi="GOST type A"/>
              <w:i/>
              <w:sz w:val="24"/>
              <w:lang w:val="uk-UA"/>
            </w:rPr>
            <w:t>а</w:t>
          </w:r>
          <w:r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 w:rsidRPr="00F610E0">
            <w:rPr>
              <w:rFonts w:ascii="GOST type A" w:hAnsi="GOST type A"/>
              <w:i/>
              <w:sz w:val="24"/>
            </w:rPr>
            <w:t>Взам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</w:t>
          </w:r>
          <w:r w:rsidR="00EA7BD2">
            <w:rPr>
              <w:rFonts w:ascii="GOST type A" w:hAnsi="GOST type A"/>
              <w:i/>
              <w:sz w:val="24"/>
              <w:lang w:val="uk-UA"/>
            </w:rPr>
            <w:t>і</w:t>
          </w:r>
          <w:proofErr w:type="spellStart"/>
          <w:r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>. №</w:t>
          </w:r>
        </w:p>
      </w:tc>
      <w:tc>
        <w:tcPr>
          <w:tcW w:w="175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9349B1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 xml:space="preserve">. № </w:t>
          </w:r>
          <w:proofErr w:type="spellStart"/>
          <w:r w:rsidR="00C41498" w:rsidRPr="00F610E0">
            <w:rPr>
              <w:rFonts w:ascii="GOST type A" w:hAnsi="GOST type A"/>
              <w:i/>
              <w:sz w:val="24"/>
            </w:rPr>
            <w:t>дубл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>.</w:t>
          </w:r>
        </w:p>
      </w:tc>
      <w:tc>
        <w:tcPr>
          <w:tcW w:w="2608" w:type="dxa"/>
          <w:gridSpan w:val="5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EA7BD2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дп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 xml:space="preserve">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:rsidR="00C41498" w:rsidRPr="000E2948" w:rsidRDefault="00C41498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81D" w:rsidRDefault="00E5181D">
      <w:r>
        <w:separator/>
      </w:r>
    </w:p>
  </w:footnote>
  <w:footnote w:type="continuationSeparator" w:id="0">
    <w:p w:rsidR="00E5181D" w:rsidRDefault="00E518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134"/>
      <w:gridCol w:w="6237"/>
      <w:gridCol w:w="567"/>
      <w:gridCol w:w="2552"/>
    </w:tblGrid>
    <w:tr w:rsidR="00C41498" w:rsidTr="00832717">
      <w:trPr>
        <w:trHeight w:hRule="exact" w:val="851"/>
      </w:trPr>
      <w:tc>
        <w:tcPr>
          <w:tcW w:w="1134" w:type="dxa"/>
        </w:tcPr>
        <w:p w:rsidR="00C41498" w:rsidRPr="00233081" w:rsidRDefault="00C41498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r w:rsidRPr="00233081">
            <w:rPr>
              <w:rFonts w:ascii="GOST type A" w:hAnsi="GOST type A"/>
              <w:i/>
              <w:sz w:val="26"/>
              <w:szCs w:val="26"/>
            </w:rPr>
            <w:t>Поз.</w:t>
          </w:r>
        </w:p>
        <w:p w:rsidR="00C41498" w:rsidRPr="00233081" w:rsidRDefault="00EA7BD2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proofErr w:type="spellStart"/>
          <w:r>
            <w:rPr>
              <w:rFonts w:ascii="GOST type A" w:hAnsi="GOST type A"/>
              <w:i/>
              <w:sz w:val="26"/>
              <w:szCs w:val="26"/>
            </w:rPr>
            <w:t>п</w:t>
          </w:r>
          <w:r w:rsidR="00C41498" w:rsidRPr="00233081">
            <w:rPr>
              <w:rFonts w:ascii="GOST type A" w:hAnsi="GOST type A"/>
              <w:i/>
              <w:sz w:val="26"/>
              <w:szCs w:val="26"/>
            </w:rPr>
            <w:t>означе</w:t>
          </w:r>
          <w:proofErr w:type="spellEnd"/>
        </w:p>
        <w:p w:rsidR="00C41498" w:rsidRPr="00BE75E6" w:rsidRDefault="00C41498" w:rsidP="00EA7BD2">
          <w:pPr>
            <w:jc w:val="center"/>
            <w:rPr>
              <w:rFonts w:ascii="ГОСТ тип А" w:hAnsi="ГОСТ тип А"/>
              <w:i/>
              <w:sz w:val="24"/>
            </w:rPr>
          </w:pPr>
          <w:proofErr w:type="spellStart"/>
          <w:r w:rsidRPr="00233081">
            <w:rPr>
              <w:rFonts w:ascii="GOST type A" w:hAnsi="GOST type A"/>
              <w:i/>
              <w:sz w:val="26"/>
              <w:szCs w:val="26"/>
            </w:rPr>
            <w:t>н</w:t>
          </w:r>
          <w:r w:rsidR="00EA7BD2">
            <w:rPr>
              <w:rFonts w:ascii="GOST type A" w:hAnsi="GOST type A"/>
              <w:i/>
              <w:sz w:val="26"/>
              <w:szCs w:val="26"/>
            </w:rPr>
            <w:t>ня</w:t>
          </w:r>
          <w:proofErr w:type="spellEnd"/>
        </w:p>
      </w:tc>
      <w:tc>
        <w:tcPr>
          <w:tcW w:w="6237" w:type="dxa"/>
          <w:vAlign w:val="center"/>
        </w:tcPr>
        <w:p w:rsidR="00C41498" w:rsidRPr="00EA7BD2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На</w:t>
          </w:r>
          <w:proofErr w:type="spellStart"/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  <w:proofErr w:type="spellEnd"/>
        </w:p>
      </w:tc>
      <w:tc>
        <w:tcPr>
          <w:tcW w:w="567" w:type="dxa"/>
          <w:vAlign w:val="center"/>
        </w:tcPr>
        <w:p w:rsidR="00C41498" w:rsidRPr="00F610E0" w:rsidRDefault="00C41498" w:rsidP="00882274">
          <w:pPr>
            <w:ind w:left="-74" w:right="-74"/>
            <w:jc w:val="center"/>
            <w:rPr>
              <w:rFonts w:ascii="GOST type A" w:hAnsi="GOST type A"/>
              <w:i/>
              <w:sz w:val="34"/>
              <w:szCs w:val="34"/>
            </w:rPr>
          </w:pPr>
          <w:proofErr w:type="spellStart"/>
          <w:r w:rsidRPr="00F610E0">
            <w:rPr>
              <w:rFonts w:ascii="GOST type A" w:hAnsi="GOST type A"/>
              <w:i/>
              <w:sz w:val="34"/>
              <w:szCs w:val="34"/>
            </w:rPr>
            <w:t>К</w:t>
          </w:r>
          <w:r w:rsidR="00EA7BD2">
            <w:rPr>
              <w:rFonts w:ascii="GOST type A" w:hAnsi="GOST type A"/>
              <w:i/>
              <w:sz w:val="34"/>
              <w:szCs w:val="34"/>
            </w:rPr>
            <w:t>і</w:t>
          </w:r>
          <w:proofErr w:type="gramStart"/>
          <w:r w:rsidRPr="00F610E0">
            <w:rPr>
              <w:rFonts w:ascii="GOST type A" w:hAnsi="GOST type A"/>
              <w:i/>
              <w:sz w:val="34"/>
              <w:szCs w:val="34"/>
            </w:rPr>
            <w:t>л</w:t>
          </w:r>
          <w:proofErr w:type="spellEnd"/>
          <w:proofErr w:type="gramEnd"/>
          <w:r w:rsidRPr="00F610E0">
            <w:rPr>
              <w:rFonts w:ascii="GOST type A" w:hAnsi="GOST type A"/>
              <w:i/>
              <w:sz w:val="34"/>
              <w:szCs w:val="34"/>
            </w:rPr>
            <w:t>.</w:t>
          </w:r>
        </w:p>
      </w:tc>
      <w:tc>
        <w:tcPr>
          <w:tcW w:w="2552" w:type="dxa"/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Прим</w:t>
          </w:r>
          <w:proofErr w:type="spellStart"/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ітки</w:t>
          </w:r>
          <w:proofErr w:type="spellEnd"/>
        </w:p>
      </w:tc>
    </w:tr>
  </w:tbl>
  <w:p w:rsidR="00C41498" w:rsidRDefault="00C41498">
    <w:pPr>
      <w:pStyle w:val="a4"/>
      <w:spacing w:line="12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134"/>
      <w:gridCol w:w="2268"/>
      <w:gridCol w:w="3402"/>
      <w:gridCol w:w="567"/>
      <w:gridCol w:w="567"/>
      <w:gridCol w:w="2552"/>
    </w:tblGrid>
    <w:tr w:rsidR="00C41498" w:rsidRPr="00BE75E6" w:rsidTr="000E2948">
      <w:trPr>
        <w:gridAfter w:val="3"/>
        <w:wAfter w:w="3686" w:type="dxa"/>
        <w:trHeight w:val="284"/>
      </w:trPr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F610E0">
          <w:pPr>
            <w:spacing w:line="0" w:lineRule="atLeast"/>
            <w:ind w:left="71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Справ. №</w:t>
          </w:r>
        </w:p>
      </w:tc>
      <w:tc>
        <w:tcPr>
          <w:tcW w:w="340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EA7BD2">
          <w:pPr>
            <w:overflowPunct/>
            <w:autoSpaceDE/>
            <w:adjustRightInd/>
            <w:spacing w:line="0" w:lineRule="atLeast"/>
            <w:jc w:val="center"/>
            <w:rPr>
              <w:rFonts w:ascii="GOST type A" w:hAnsi="GOST type A"/>
              <w:i/>
              <w:sz w:val="24"/>
              <w:szCs w:val="24"/>
            </w:rPr>
          </w:pPr>
          <w:proofErr w:type="spellStart"/>
          <w:r w:rsidRPr="00F610E0">
            <w:rPr>
              <w:rFonts w:ascii="GOST type A" w:hAnsi="GOST type A"/>
              <w:i/>
              <w:sz w:val="24"/>
              <w:szCs w:val="24"/>
            </w:rPr>
            <w:t>Перв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 xml:space="preserve">. </w:t>
          </w:r>
          <w:proofErr w:type="spellStart"/>
          <w:r w:rsidR="00EA7BD2">
            <w:rPr>
              <w:rFonts w:ascii="GOST type A" w:hAnsi="GOST type A"/>
              <w:i/>
              <w:sz w:val="24"/>
              <w:szCs w:val="24"/>
              <w:lang w:val="uk-UA"/>
            </w:rPr>
            <w:t>застосув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</w:tr>
    <w:tr w:rsidR="00C41498" w:rsidRPr="00BE75E6" w:rsidTr="000E2948">
      <w:trPr>
        <w:gridAfter w:val="3"/>
        <w:wAfter w:w="3686" w:type="dxa"/>
        <w:trHeight w:val="397"/>
      </w:trPr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882274" w:rsidRDefault="00C41498">
          <w:pPr>
            <w:jc w:val="center"/>
            <w:rPr>
              <w:rFonts w:ascii="GOST type A" w:hAnsi="GOST type A"/>
              <w:i/>
              <w:sz w:val="28"/>
              <w:szCs w:val="28"/>
            </w:rPr>
          </w:pPr>
        </w:p>
      </w:tc>
      <w:tc>
        <w:tcPr>
          <w:tcW w:w="340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0F3B75" w:rsidRDefault="00C41498" w:rsidP="000F3B75">
          <w:pPr>
            <w:overflowPunct/>
            <w:autoSpaceDE/>
            <w:adjustRightInd/>
            <w:spacing w:line="0" w:lineRule="atLeast"/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</w:p>
      </w:tc>
    </w:tr>
    <w:tr w:rsidR="00C41498" w:rsidTr="00832717">
      <w:tblPrEx>
        <w:tblBorders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</w:tblPrEx>
      <w:trPr>
        <w:trHeight w:hRule="exact" w:val="851"/>
      </w:trPr>
      <w:tc>
        <w:tcPr>
          <w:tcW w:w="1134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41498" w:rsidRPr="00233081" w:rsidRDefault="00C41498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r w:rsidRPr="00233081">
            <w:rPr>
              <w:rFonts w:ascii="GOST type A" w:hAnsi="GOST type A"/>
              <w:i/>
              <w:sz w:val="26"/>
              <w:szCs w:val="26"/>
            </w:rPr>
            <w:t>Поз.</w:t>
          </w:r>
        </w:p>
        <w:p w:rsidR="00C41498" w:rsidRPr="00233081" w:rsidRDefault="00EA7BD2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proofErr w:type="spellStart"/>
          <w:r>
            <w:rPr>
              <w:rFonts w:ascii="GOST type A" w:hAnsi="GOST type A"/>
              <w:i/>
              <w:sz w:val="26"/>
              <w:szCs w:val="26"/>
            </w:rPr>
            <w:t>п</w:t>
          </w:r>
          <w:r w:rsidR="00C41498" w:rsidRPr="00233081">
            <w:rPr>
              <w:rFonts w:ascii="GOST type A" w:hAnsi="GOST type A"/>
              <w:i/>
              <w:sz w:val="26"/>
              <w:szCs w:val="26"/>
            </w:rPr>
            <w:t>означе</w:t>
          </w:r>
          <w:proofErr w:type="spellEnd"/>
        </w:p>
        <w:p w:rsidR="00C41498" w:rsidRPr="00BE75E6" w:rsidRDefault="00C41498" w:rsidP="00EA7BD2">
          <w:pPr>
            <w:jc w:val="center"/>
            <w:rPr>
              <w:rFonts w:ascii="ГОСТ тип А" w:hAnsi="ГОСТ тип А"/>
              <w:i/>
              <w:sz w:val="24"/>
            </w:rPr>
          </w:pPr>
          <w:proofErr w:type="spellStart"/>
          <w:r w:rsidRPr="00233081">
            <w:rPr>
              <w:rFonts w:ascii="GOST type A" w:hAnsi="GOST type A"/>
              <w:i/>
              <w:sz w:val="26"/>
              <w:szCs w:val="26"/>
            </w:rPr>
            <w:t>н</w:t>
          </w:r>
          <w:r w:rsidR="00EA7BD2">
            <w:rPr>
              <w:rFonts w:ascii="GOST type A" w:hAnsi="GOST type A"/>
              <w:i/>
              <w:sz w:val="26"/>
              <w:szCs w:val="26"/>
            </w:rPr>
            <w:t>ня</w:t>
          </w:r>
          <w:proofErr w:type="spellEnd"/>
        </w:p>
      </w:tc>
      <w:tc>
        <w:tcPr>
          <w:tcW w:w="6237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EA7BD2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На</w:t>
          </w:r>
          <w:proofErr w:type="spellStart"/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EA7BD2">
          <w:pPr>
            <w:ind w:left="-74" w:right="-74"/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К</w:t>
          </w:r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і</w:t>
          </w:r>
          <w:proofErr w:type="gramStart"/>
          <w:r w:rsidRPr="00F610E0">
            <w:rPr>
              <w:rFonts w:ascii="GOST type A" w:hAnsi="GOST type A"/>
              <w:i/>
              <w:sz w:val="34"/>
              <w:szCs w:val="34"/>
            </w:rPr>
            <w:t>л</w:t>
          </w:r>
          <w:proofErr w:type="gramEnd"/>
          <w:r w:rsidRPr="00F610E0">
            <w:rPr>
              <w:rFonts w:ascii="GOST type A" w:hAnsi="GOST type A"/>
              <w:i/>
              <w:sz w:val="34"/>
              <w:szCs w:val="34"/>
            </w:rPr>
            <w:t>.</w:t>
          </w:r>
        </w:p>
      </w:tc>
      <w:tc>
        <w:tcPr>
          <w:tcW w:w="2552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Прим</w:t>
          </w:r>
          <w:proofErr w:type="spellStart"/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ітки</w:t>
          </w:r>
          <w:proofErr w:type="spellEnd"/>
        </w:p>
      </w:tc>
    </w:tr>
  </w:tbl>
  <w:p w:rsidR="00C41498" w:rsidRDefault="00C41498">
    <w:pPr>
      <w:pStyle w:val="a4"/>
      <w:spacing w:line="7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A5E05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FC3"/>
    <w:rsid w:val="000125AD"/>
    <w:rsid w:val="00013D00"/>
    <w:rsid w:val="000169E0"/>
    <w:rsid w:val="000304AB"/>
    <w:rsid w:val="00033E79"/>
    <w:rsid w:val="00042CEB"/>
    <w:rsid w:val="00046BFB"/>
    <w:rsid w:val="00057C83"/>
    <w:rsid w:val="00061A45"/>
    <w:rsid w:val="00061F22"/>
    <w:rsid w:val="000669F5"/>
    <w:rsid w:val="00096CB9"/>
    <w:rsid w:val="000A0764"/>
    <w:rsid w:val="000A5A7A"/>
    <w:rsid w:val="000A6FC3"/>
    <w:rsid w:val="000B41B7"/>
    <w:rsid w:val="000B6D24"/>
    <w:rsid w:val="000D75D0"/>
    <w:rsid w:val="000E2943"/>
    <w:rsid w:val="000E2948"/>
    <w:rsid w:val="000E3B3C"/>
    <w:rsid w:val="000E7FF3"/>
    <w:rsid w:val="000F3B75"/>
    <w:rsid w:val="00102201"/>
    <w:rsid w:val="001027D5"/>
    <w:rsid w:val="001029F2"/>
    <w:rsid w:val="001116D7"/>
    <w:rsid w:val="0013344A"/>
    <w:rsid w:val="00134211"/>
    <w:rsid w:val="00150045"/>
    <w:rsid w:val="00166643"/>
    <w:rsid w:val="001A0227"/>
    <w:rsid w:val="001A4D07"/>
    <w:rsid w:val="001B341A"/>
    <w:rsid w:val="001C2BC1"/>
    <w:rsid w:val="001D02A1"/>
    <w:rsid w:val="001D6C12"/>
    <w:rsid w:val="001E4786"/>
    <w:rsid w:val="001F5D5C"/>
    <w:rsid w:val="0021367D"/>
    <w:rsid w:val="00217F54"/>
    <w:rsid w:val="0023108B"/>
    <w:rsid w:val="00231A63"/>
    <w:rsid w:val="00233081"/>
    <w:rsid w:val="00241E24"/>
    <w:rsid w:val="00245CEA"/>
    <w:rsid w:val="00252343"/>
    <w:rsid w:val="002569D4"/>
    <w:rsid w:val="00267CF0"/>
    <w:rsid w:val="00280EDB"/>
    <w:rsid w:val="002903E9"/>
    <w:rsid w:val="00296876"/>
    <w:rsid w:val="002A1CD1"/>
    <w:rsid w:val="002C5A4A"/>
    <w:rsid w:val="002D31C1"/>
    <w:rsid w:val="002D750E"/>
    <w:rsid w:val="002F7584"/>
    <w:rsid w:val="00334D92"/>
    <w:rsid w:val="00341F6A"/>
    <w:rsid w:val="00342A9D"/>
    <w:rsid w:val="003537DC"/>
    <w:rsid w:val="00372306"/>
    <w:rsid w:val="00373082"/>
    <w:rsid w:val="00375E1F"/>
    <w:rsid w:val="003A0E12"/>
    <w:rsid w:val="003A4338"/>
    <w:rsid w:val="003B77E0"/>
    <w:rsid w:val="003C6087"/>
    <w:rsid w:val="003C7920"/>
    <w:rsid w:val="003D779A"/>
    <w:rsid w:val="003E0186"/>
    <w:rsid w:val="003F7A21"/>
    <w:rsid w:val="00402C5B"/>
    <w:rsid w:val="00413E1A"/>
    <w:rsid w:val="004221D9"/>
    <w:rsid w:val="00424861"/>
    <w:rsid w:val="00427833"/>
    <w:rsid w:val="004322C8"/>
    <w:rsid w:val="00453ACB"/>
    <w:rsid w:val="004561D1"/>
    <w:rsid w:val="004641A1"/>
    <w:rsid w:val="00466CAE"/>
    <w:rsid w:val="00471F45"/>
    <w:rsid w:val="00483848"/>
    <w:rsid w:val="004878AB"/>
    <w:rsid w:val="004A0F77"/>
    <w:rsid w:val="004A19F7"/>
    <w:rsid w:val="004B1F92"/>
    <w:rsid w:val="004B61E0"/>
    <w:rsid w:val="004E02ED"/>
    <w:rsid w:val="004E10A4"/>
    <w:rsid w:val="004E5C5E"/>
    <w:rsid w:val="004E7DFC"/>
    <w:rsid w:val="004F06D8"/>
    <w:rsid w:val="004F0844"/>
    <w:rsid w:val="004F220C"/>
    <w:rsid w:val="004F5C98"/>
    <w:rsid w:val="0050085A"/>
    <w:rsid w:val="00507D1A"/>
    <w:rsid w:val="00514986"/>
    <w:rsid w:val="005417ED"/>
    <w:rsid w:val="005506A4"/>
    <w:rsid w:val="0055395A"/>
    <w:rsid w:val="00554F49"/>
    <w:rsid w:val="00556E11"/>
    <w:rsid w:val="005848CF"/>
    <w:rsid w:val="005934CD"/>
    <w:rsid w:val="005A4640"/>
    <w:rsid w:val="005B033E"/>
    <w:rsid w:val="005B06DC"/>
    <w:rsid w:val="005B14C2"/>
    <w:rsid w:val="005B4907"/>
    <w:rsid w:val="005C69DB"/>
    <w:rsid w:val="005D238D"/>
    <w:rsid w:val="005D6DEE"/>
    <w:rsid w:val="006006AB"/>
    <w:rsid w:val="00604431"/>
    <w:rsid w:val="00604EA7"/>
    <w:rsid w:val="00622127"/>
    <w:rsid w:val="00651C6F"/>
    <w:rsid w:val="00660B1C"/>
    <w:rsid w:val="006628FD"/>
    <w:rsid w:val="00665CBF"/>
    <w:rsid w:val="006669F2"/>
    <w:rsid w:val="0066787C"/>
    <w:rsid w:val="006957B9"/>
    <w:rsid w:val="006A2FC3"/>
    <w:rsid w:val="006A640B"/>
    <w:rsid w:val="006B575F"/>
    <w:rsid w:val="006C05B0"/>
    <w:rsid w:val="006C1974"/>
    <w:rsid w:val="006C392D"/>
    <w:rsid w:val="006D28DC"/>
    <w:rsid w:val="006D628F"/>
    <w:rsid w:val="006E62B2"/>
    <w:rsid w:val="006F63DA"/>
    <w:rsid w:val="00700510"/>
    <w:rsid w:val="0071359A"/>
    <w:rsid w:val="00735017"/>
    <w:rsid w:val="00735E9E"/>
    <w:rsid w:val="00743396"/>
    <w:rsid w:val="007508E5"/>
    <w:rsid w:val="00752954"/>
    <w:rsid w:val="00761E41"/>
    <w:rsid w:val="00762552"/>
    <w:rsid w:val="00766816"/>
    <w:rsid w:val="00777265"/>
    <w:rsid w:val="007C2689"/>
    <w:rsid w:val="007D198F"/>
    <w:rsid w:val="007D3058"/>
    <w:rsid w:val="007D4437"/>
    <w:rsid w:val="007D606C"/>
    <w:rsid w:val="007E1DC2"/>
    <w:rsid w:val="007E22EE"/>
    <w:rsid w:val="007E512A"/>
    <w:rsid w:val="007F5564"/>
    <w:rsid w:val="00807889"/>
    <w:rsid w:val="00810157"/>
    <w:rsid w:val="00815EB6"/>
    <w:rsid w:val="00832717"/>
    <w:rsid w:val="00836EE5"/>
    <w:rsid w:val="00855451"/>
    <w:rsid w:val="00861D94"/>
    <w:rsid w:val="008661AA"/>
    <w:rsid w:val="00866BA0"/>
    <w:rsid w:val="00882274"/>
    <w:rsid w:val="0089542C"/>
    <w:rsid w:val="008B5A44"/>
    <w:rsid w:val="008C5C46"/>
    <w:rsid w:val="008D0C44"/>
    <w:rsid w:val="008D20F2"/>
    <w:rsid w:val="008E568A"/>
    <w:rsid w:val="008E7F2A"/>
    <w:rsid w:val="0091643E"/>
    <w:rsid w:val="00921EE6"/>
    <w:rsid w:val="00923C39"/>
    <w:rsid w:val="00927170"/>
    <w:rsid w:val="00930038"/>
    <w:rsid w:val="009349B1"/>
    <w:rsid w:val="00945A7E"/>
    <w:rsid w:val="0094621E"/>
    <w:rsid w:val="0095436C"/>
    <w:rsid w:val="00955D0A"/>
    <w:rsid w:val="00957B38"/>
    <w:rsid w:val="009702B5"/>
    <w:rsid w:val="00974A46"/>
    <w:rsid w:val="00980C4A"/>
    <w:rsid w:val="009829FD"/>
    <w:rsid w:val="009842AC"/>
    <w:rsid w:val="00993E35"/>
    <w:rsid w:val="00996329"/>
    <w:rsid w:val="00997294"/>
    <w:rsid w:val="009A1A29"/>
    <w:rsid w:val="009A2E34"/>
    <w:rsid w:val="009A5343"/>
    <w:rsid w:val="009B0DB6"/>
    <w:rsid w:val="009B270F"/>
    <w:rsid w:val="009B317F"/>
    <w:rsid w:val="009B701D"/>
    <w:rsid w:val="009B732A"/>
    <w:rsid w:val="009D092C"/>
    <w:rsid w:val="009D560B"/>
    <w:rsid w:val="009F3ED7"/>
    <w:rsid w:val="009F65A6"/>
    <w:rsid w:val="00A12057"/>
    <w:rsid w:val="00A30FB0"/>
    <w:rsid w:val="00A33C63"/>
    <w:rsid w:val="00A448A3"/>
    <w:rsid w:val="00A44E09"/>
    <w:rsid w:val="00A5626F"/>
    <w:rsid w:val="00A65A9A"/>
    <w:rsid w:val="00A67C61"/>
    <w:rsid w:val="00A74B33"/>
    <w:rsid w:val="00A7661A"/>
    <w:rsid w:val="00AA0E0C"/>
    <w:rsid w:val="00AB2D42"/>
    <w:rsid w:val="00AB7FEC"/>
    <w:rsid w:val="00AD11B2"/>
    <w:rsid w:val="00AD3EAA"/>
    <w:rsid w:val="00AF53AD"/>
    <w:rsid w:val="00B04B06"/>
    <w:rsid w:val="00B11D2B"/>
    <w:rsid w:val="00B23636"/>
    <w:rsid w:val="00B349EC"/>
    <w:rsid w:val="00B401AF"/>
    <w:rsid w:val="00B4488C"/>
    <w:rsid w:val="00B44D5C"/>
    <w:rsid w:val="00B45022"/>
    <w:rsid w:val="00B60155"/>
    <w:rsid w:val="00B661CD"/>
    <w:rsid w:val="00B96DE0"/>
    <w:rsid w:val="00BA02F8"/>
    <w:rsid w:val="00BB4999"/>
    <w:rsid w:val="00BD399D"/>
    <w:rsid w:val="00BD56D6"/>
    <w:rsid w:val="00BE75E6"/>
    <w:rsid w:val="00C24559"/>
    <w:rsid w:val="00C3136B"/>
    <w:rsid w:val="00C41498"/>
    <w:rsid w:val="00C511CA"/>
    <w:rsid w:val="00C60637"/>
    <w:rsid w:val="00C61B03"/>
    <w:rsid w:val="00C6696F"/>
    <w:rsid w:val="00C82E35"/>
    <w:rsid w:val="00C8712A"/>
    <w:rsid w:val="00C90849"/>
    <w:rsid w:val="00CC18D0"/>
    <w:rsid w:val="00CC31D7"/>
    <w:rsid w:val="00CC49D0"/>
    <w:rsid w:val="00CD7716"/>
    <w:rsid w:val="00CE3C9D"/>
    <w:rsid w:val="00CF08F8"/>
    <w:rsid w:val="00D030B8"/>
    <w:rsid w:val="00D04696"/>
    <w:rsid w:val="00D048F1"/>
    <w:rsid w:val="00D24759"/>
    <w:rsid w:val="00D46A16"/>
    <w:rsid w:val="00D61265"/>
    <w:rsid w:val="00D71E4F"/>
    <w:rsid w:val="00D71F63"/>
    <w:rsid w:val="00D7561D"/>
    <w:rsid w:val="00D77881"/>
    <w:rsid w:val="00D82A71"/>
    <w:rsid w:val="00D8456E"/>
    <w:rsid w:val="00D96224"/>
    <w:rsid w:val="00D96AC0"/>
    <w:rsid w:val="00DA56D7"/>
    <w:rsid w:val="00DB23EE"/>
    <w:rsid w:val="00DC147F"/>
    <w:rsid w:val="00DD1631"/>
    <w:rsid w:val="00DD4452"/>
    <w:rsid w:val="00DF1176"/>
    <w:rsid w:val="00DF39D3"/>
    <w:rsid w:val="00DF650F"/>
    <w:rsid w:val="00E044EF"/>
    <w:rsid w:val="00E164B8"/>
    <w:rsid w:val="00E24DC7"/>
    <w:rsid w:val="00E26503"/>
    <w:rsid w:val="00E42D8F"/>
    <w:rsid w:val="00E44857"/>
    <w:rsid w:val="00E511BC"/>
    <w:rsid w:val="00E5181D"/>
    <w:rsid w:val="00E56DF7"/>
    <w:rsid w:val="00E65839"/>
    <w:rsid w:val="00E74CAA"/>
    <w:rsid w:val="00EA7BD2"/>
    <w:rsid w:val="00EB2BF6"/>
    <w:rsid w:val="00EC0511"/>
    <w:rsid w:val="00EC07D4"/>
    <w:rsid w:val="00EC6604"/>
    <w:rsid w:val="00EE5D4A"/>
    <w:rsid w:val="00EF429A"/>
    <w:rsid w:val="00F05D97"/>
    <w:rsid w:val="00F060B4"/>
    <w:rsid w:val="00F0641F"/>
    <w:rsid w:val="00F14E28"/>
    <w:rsid w:val="00F2202F"/>
    <w:rsid w:val="00F22E18"/>
    <w:rsid w:val="00F244B2"/>
    <w:rsid w:val="00F339FC"/>
    <w:rsid w:val="00F3526D"/>
    <w:rsid w:val="00F35754"/>
    <w:rsid w:val="00F36C2C"/>
    <w:rsid w:val="00F45C8A"/>
    <w:rsid w:val="00F5062C"/>
    <w:rsid w:val="00F51693"/>
    <w:rsid w:val="00F52B1B"/>
    <w:rsid w:val="00F610E0"/>
    <w:rsid w:val="00F7523A"/>
    <w:rsid w:val="00F75A3A"/>
    <w:rsid w:val="00F77290"/>
    <w:rsid w:val="00F808EB"/>
    <w:rsid w:val="00FB4FD8"/>
    <w:rsid w:val="00FC031E"/>
    <w:rsid w:val="00FE77B2"/>
    <w:rsid w:val="00FE7A09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ymbol" w:eastAsia="Times New Roman" w:hAnsi="Symbol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Times New Roman" w:hAnsi="Times New Roman"/>
      <w:snapToGrid w:val="0"/>
      <w:color w:val="000000"/>
      <w:sz w:val="24"/>
    </w:rPr>
  </w:style>
  <w:style w:type="paragraph" w:styleId="2">
    <w:name w:val="heading 2"/>
    <w:basedOn w:val="a0"/>
    <w:next w:val="a0"/>
    <w:qFormat/>
    <w:pPr>
      <w:keepNext/>
      <w:spacing w:before="60" w:after="60"/>
      <w:ind w:left="-74" w:right="-74"/>
      <w:jc w:val="center"/>
      <w:outlineLvl w:val="1"/>
    </w:pPr>
    <w:rPr>
      <w:rFonts w:ascii="Times New Roman" w:hAnsi="Times New Roman"/>
      <w:snapToGrid w:val="0"/>
      <w:color w:val="000000"/>
      <w:sz w:val="24"/>
    </w:rPr>
  </w:style>
  <w:style w:type="paragraph" w:styleId="3">
    <w:name w:val="heading 3"/>
    <w:basedOn w:val="a0"/>
    <w:next w:val="a0"/>
    <w:qFormat/>
    <w:pPr>
      <w:keepNext/>
      <w:spacing w:before="60" w:after="60"/>
      <w:jc w:val="center"/>
      <w:outlineLvl w:val="2"/>
    </w:pPr>
    <w:rPr>
      <w:rFonts w:ascii="Times New Roman" w:hAnsi="Times New Roman"/>
      <w:spacing w:val="80"/>
      <w:sz w:val="24"/>
      <w:u w:val="single"/>
    </w:rPr>
  </w:style>
  <w:style w:type="paragraph" w:styleId="4">
    <w:name w:val="heading 4"/>
    <w:basedOn w:val="a0"/>
    <w:next w:val="a0"/>
    <w:qFormat/>
    <w:pPr>
      <w:keepNext/>
      <w:outlineLvl w:val="3"/>
    </w:pPr>
    <w:rPr>
      <w:rFonts w:ascii="Times New Roman" w:hAnsi="Times New Roman"/>
      <w:snapToGrid w:val="0"/>
      <w:color w:val="000000"/>
      <w:sz w:val="24"/>
    </w:rPr>
  </w:style>
  <w:style w:type="paragraph" w:styleId="5">
    <w:name w:val="heading 5"/>
    <w:basedOn w:val="a0"/>
    <w:next w:val="a0"/>
    <w:qFormat/>
    <w:pPr>
      <w:keepNext/>
      <w:spacing w:before="60" w:after="60"/>
      <w:outlineLvl w:val="4"/>
    </w:pPr>
    <w:rPr>
      <w:rFonts w:ascii="Times New Roman" w:hAnsi="Times New Roman"/>
      <w:sz w:val="24"/>
    </w:rPr>
  </w:style>
  <w:style w:type="paragraph" w:styleId="6">
    <w:name w:val="heading 6"/>
    <w:basedOn w:val="a0"/>
    <w:next w:val="a0"/>
    <w:qFormat/>
    <w:pPr>
      <w:keepNext/>
      <w:spacing w:before="60" w:after="60"/>
      <w:ind w:left="-74" w:right="-74"/>
      <w:jc w:val="center"/>
      <w:outlineLvl w:val="5"/>
    </w:pPr>
    <w:rPr>
      <w:rFonts w:ascii="Times New Roman" w:hAnsi="Times New Roman"/>
      <w:spacing w:val="-1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703"/>
        <w:tab w:val="right" w:pos="9406"/>
      </w:tabs>
    </w:pPr>
  </w:style>
  <w:style w:type="paragraph" w:styleId="a5">
    <w:name w:val="footer"/>
    <w:basedOn w:val="a0"/>
    <w:pPr>
      <w:tabs>
        <w:tab w:val="center" w:pos="4703"/>
        <w:tab w:val="right" w:pos="9406"/>
      </w:tabs>
    </w:pPr>
  </w:style>
  <w:style w:type="paragraph" w:styleId="a6">
    <w:name w:val="caption"/>
    <w:basedOn w:val="a0"/>
    <w:next w:val="a0"/>
    <w:qFormat/>
    <w:pPr>
      <w:spacing w:before="120" w:after="120"/>
    </w:pPr>
    <w:rPr>
      <w:b/>
      <w:bCs/>
    </w:rPr>
  </w:style>
  <w:style w:type="character" w:styleId="a7">
    <w:name w:val="Hyperlink"/>
    <w:uiPriority w:val="99"/>
    <w:unhideWhenUsed/>
    <w:rsid w:val="003537DC"/>
    <w:rPr>
      <w:color w:val="0000FF"/>
      <w:u w:val="single"/>
    </w:rPr>
  </w:style>
  <w:style w:type="character" w:styleId="a8">
    <w:name w:val="Emphasis"/>
    <w:uiPriority w:val="20"/>
    <w:qFormat/>
    <w:rsid w:val="003537DC"/>
    <w:rPr>
      <w:i/>
      <w:iCs/>
    </w:rPr>
  </w:style>
  <w:style w:type="paragraph" w:styleId="a">
    <w:name w:val="List Bullet"/>
    <w:basedOn w:val="a0"/>
    <w:rsid w:val="007D606C"/>
    <w:pPr>
      <w:numPr>
        <w:numId w:val="1"/>
      </w:numPr>
      <w:overflowPunct/>
      <w:autoSpaceDE/>
      <w:autoSpaceDN/>
      <w:adjustRightInd/>
      <w:contextualSpacing/>
      <w:textAlignment w:val="auto"/>
    </w:pPr>
    <w:rPr>
      <w:rFonts w:ascii="Times New Roman" w:hAnsi="Times New Roman"/>
    </w:rPr>
  </w:style>
  <w:style w:type="character" w:styleId="a9">
    <w:name w:val="Placeholder Text"/>
    <w:basedOn w:val="a1"/>
    <w:uiPriority w:val="99"/>
    <w:semiHidden/>
    <w:rsid w:val="00453ACB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453AC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53AC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ymbol" w:eastAsia="Times New Roman" w:hAnsi="Symbol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Times New Roman" w:hAnsi="Times New Roman"/>
      <w:snapToGrid w:val="0"/>
      <w:color w:val="000000"/>
      <w:sz w:val="24"/>
    </w:rPr>
  </w:style>
  <w:style w:type="paragraph" w:styleId="2">
    <w:name w:val="heading 2"/>
    <w:basedOn w:val="a0"/>
    <w:next w:val="a0"/>
    <w:qFormat/>
    <w:pPr>
      <w:keepNext/>
      <w:spacing w:before="60" w:after="60"/>
      <w:ind w:left="-74" w:right="-74"/>
      <w:jc w:val="center"/>
      <w:outlineLvl w:val="1"/>
    </w:pPr>
    <w:rPr>
      <w:rFonts w:ascii="Times New Roman" w:hAnsi="Times New Roman"/>
      <w:snapToGrid w:val="0"/>
      <w:color w:val="000000"/>
      <w:sz w:val="24"/>
    </w:rPr>
  </w:style>
  <w:style w:type="paragraph" w:styleId="3">
    <w:name w:val="heading 3"/>
    <w:basedOn w:val="a0"/>
    <w:next w:val="a0"/>
    <w:qFormat/>
    <w:pPr>
      <w:keepNext/>
      <w:spacing w:before="60" w:after="60"/>
      <w:jc w:val="center"/>
      <w:outlineLvl w:val="2"/>
    </w:pPr>
    <w:rPr>
      <w:rFonts w:ascii="Times New Roman" w:hAnsi="Times New Roman"/>
      <w:spacing w:val="80"/>
      <w:sz w:val="24"/>
      <w:u w:val="single"/>
    </w:rPr>
  </w:style>
  <w:style w:type="paragraph" w:styleId="4">
    <w:name w:val="heading 4"/>
    <w:basedOn w:val="a0"/>
    <w:next w:val="a0"/>
    <w:qFormat/>
    <w:pPr>
      <w:keepNext/>
      <w:outlineLvl w:val="3"/>
    </w:pPr>
    <w:rPr>
      <w:rFonts w:ascii="Times New Roman" w:hAnsi="Times New Roman"/>
      <w:snapToGrid w:val="0"/>
      <w:color w:val="000000"/>
      <w:sz w:val="24"/>
    </w:rPr>
  </w:style>
  <w:style w:type="paragraph" w:styleId="5">
    <w:name w:val="heading 5"/>
    <w:basedOn w:val="a0"/>
    <w:next w:val="a0"/>
    <w:qFormat/>
    <w:pPr>
      <w:keepNext/>
      <w:spacing w:before="60" w:after="60"/>
      <w:outlineLvl w:val="4"/>
    </w:pPr>
    <w:rPr>
      <w:rFonts w:ascii="Times New Roman" w:hAnsi="Times New Roman"/>
      <w:sz w:val="24"/>
    </w:rPr>
  </w:style>
  <w:style w:type="paragraph" w:styleId="6">
    <w:name w:val="heading 6"/>
    <w:basedOn w:val="a0"/>
    <w:next w:val="a0"/>
    <w:qFormat/>
    <w:pPr>
      <w:keepNext/>
      <w:spacing w:before="60" w:after="60"/>
      <w:ind w:left="-74" w:right="-74"/>
      <w:jc w:val="center"/>
      <w:outlineLvl w:val="5"/>
    </w:pPr>
    <w:rPr>
      <w:rFonts w:ascii="Times New Roman" w:hAnsi="Times New Roman"/>
      <w:spacing w:val="-1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703"/>
        <w:tab w:val="right" w:pos="9406"/>
      </w:tabs>
    </w:pPr>
  </w:style>
  <w:style w:type="paragraph" w:styleId="a5">
    <w:name w:val="footer"/>
    <w:basedOn w:val="a0"/>
    <w:pPr>
      <w:tabs>
        <w:tab w:val="center" w:pos="4703"/>
        <w:tab w:val="right" w:pos="9406"/>
      </w:tabs>
    </w:pPr>
  </w:style>
  <w:style w:type="paragraph" w:styleId="a6">
    <w:name w:val="caption"/>
    <w:basedOn w:val="a0"/>
    <w:next w:val="a0"/>
    <w:qFormat/>
    <w:pPr>
      <w:spacing w:before="120" w:after="120"/>
    </w:pPr>
    <w:rPr>
      <w:b/>
      <w:bCs/>
    </w:rPr>
  </w:style>
  <w:style w:type="character" w:styleId="a7">
    <w:name w:val="Hyperlink"/>
    <w:uiPriority w:val="99"/>
    <w:unhideWhenUsed/>
    <w:rsid w:val="003537DC"/>
    <w:rPr>
      <w:color w:val="0000FF"/>
      <w:u w:val="single"/>
    </w:rPr>
  </w:style>
  <w:style w:type="character" w:styleId="a8">
    <w:name w:val="Emphasis"/>
    <w:uiPriority w:val="20"/>
    <w:qFormat/>
    <w:rsid w:val="003537DC"/>
    <w:rPr>
      <w:i/>
      <w:iCs/>
    </w:rPr>
  </w:style>
  <w:style w:type="paragraph" w:styleId="a">
    <w:name w:val="List Bullet"/>
    <w:basedOn w:val="a0"/>
    <w:rsid w:val="007D606C"/>
    <w:pPr>
      <w:numPr>
        <w:numId w:val="1"/>
      </w:numPr>
      <w:overflowPunct/>
      <w:autoSpaceDE/>
      <w:autoSpaceDN/>
      <w:adjustRightInd/>
      <w:contextualSpacing/>
      <w:textAlignment w:val="auto"/>
    </w:pPr>
    <w:rPr>
      <w:rFonts w:ascii="Times New Roman" w:hAnsi="Times New Roman"/>
    </w:rPr>
  </w:style>
  <w:style w:type="character" w:styleId="a9">
    <w:name w:val="Placeholder Text"/>
    <w:basedOn w:val="a1"/>
    <w:uiPriority w:val="99"/>
    <w:semiHidden/>
    <w:rsid w:val="00453ACB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453AC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53AC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1064;&#1072;&#1073;&#1083;&#1086;&#1085;&#1099;\Perechen%20200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5C89D-9532-4191-9525-ADE26BA8D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Perechen 2002</Template>
  <TotalTime>158</TotalTime>
  <Pages>4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элементов</vt:lpstr>
    </vt:vector>
  </TitlesOfParts>
  <Company>Моя хаза ні кола ні двору</Company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элементов</dc:title>
  <dc:subject>Огонь-М</dc:subject>
  <dc:creator>Адаменко Ирина Александровна</dc:creator>
  <cp:lastModifiedBy>Белаш Богдан Олегович</cp:lastModifiedBy>
  <cp:revision>22</cp:revision>
  <cp:lastPrinted>2017-03-30T09:34:00Z</cp:lastPrinted>
  <dcterms:created xsi:type="dcterms:W3CDTF">2017-08-29T14:26:00Z</dcterms:created>
  <dcterms:modified xsi:type="dcterms:W3CDTF">2018-06-06T08:12:00Z</dcterms:modified>
  <cp:category>.doc</cp:category>
</cp:coreProperties>
</file>