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4" w:type="dxa"/>
        <w:tblBorders>
          <w:left w:val="single" w:sz="12" w:space="0" w:color="auto"/>
          <w:bottom w:val="single" w:sz="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"/>
        <w:gridCol w:w="6236"/>
        <w:gridCol w:w="567"/>
        <w:gridCol w:w="2552"/>
      </w:tblGrid>
      <w:tr w:rsidR="007D443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6A2FC3">
            <w:pPr>
              <w:spacing w:before="60" w:after="60"/>
              <w:ind w:left="-74" w:right="-74"/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D443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  <w:t>Конденсатори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2F7584">
            <w:pPr>
              <w:spacing w:before="60" w:after="60"/>
              <w:ind w:left="-74" w:right="-74"/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D4437" w:rsidRPr="00E4485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046BFB">
            <w:pPr>
              <w:pStyle w:val="3"/>
              <w:spacing w:before="0" w:after="0"/>
              <w:rPr>
                <w:rFonts w:ascii="GOST type A" w:hAnsi="GOST type A"/>
                <w:sz w:val="28"/>
                <w:szCs w:val="28"/>
                <w:u w:val="none"/>
              </w:rPr>
            </w:pPr>
          </w:p>
        </w:tc>
      </w:tr>
      <w:tr w:rsidR="007D4437" w:rsidRPr="00E4485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C1-C7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7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046BFB">
            <w:pPr>
              <w:jc w:val="center"/>
              <w:rPr>
                <w:rFonts w:ascii="GOST type A" w:hAnsi="GOST type A"/>
                <w:sz w:val="32"/>
              </w:rPr>
            </w:pPr>
          </w:p>
        </w:tc>
      </w:tr>
      <w:tr w:rsidR="007D4437" w:rsidRPr="00E4485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C8,C9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68 пФ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046BFB">
            <w:pPr>
              <w:jc w:val="center"/>
              <w:rPr>
                <w:rFonts w:ascii="GOST type A" w:hAnsi="GOST type A"/>
                <w:sz w:val="28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10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046BFB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C11,C12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F5062C">
            <w:pPr>
              <w:pStyle w:val="1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68 пФ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F5062C">
            <w:pPr>
              <w:jc w:val="center"/>
              <w:rPr>
                <w:rFonts w:ascii="GOST type A" w:hAnsi="GOST type A"/>
                <w:sz w:val="32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C14-C16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F5062C">
            <w:pPr>
              <w:jc w:val="center"/>
              <w:rPr>
                <w:rFonts w:ascii="GOST type A" w:hAnsi="GOST type A"/>
                <w:sz w:val="28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68 пФ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C18,C19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10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pStyle w:val="1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C21,C22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68 пФ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10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C24-C26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28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C27,C28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1,8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нФ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C29-C50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C51,C52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10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C53-C77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C78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10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C79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28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220 пФ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220 пФ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lastRenderedPageBreak/>
              <w:t>C83,C84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10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C85,C86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C87-C90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10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C91,C92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  <w:t>Мікросхеми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AD2S1210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Analog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Devices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DA2,DA3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THS4130IDGK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Texas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Instruments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DA4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AD7687BRMZ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Analog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Devices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TPS62000DGS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Texas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Instruments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TPS79325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Texas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Instruments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TPS62000DGS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Texas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Instruments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DD1-DD3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FIN1001M5X ON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Semiconductor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DD4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EPCS16SI16N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Altera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DD5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EP3C25E144I7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Altera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DD6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ECS-3963 ECS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Inc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L1,L2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L-1210 22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мкГн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 223H-ND Murata Manufacturing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  <w:t>Резистори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R1,R2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27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R4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lastRenderedPageBreak/>
              <w:t>R10,R11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51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R12,R13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11,3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R14,R15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24,3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R16,R17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51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R24,R25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51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R26,R27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11,3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10k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R29-R36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27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R37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R-1206 0,125 Вт 27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R38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47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R39-R43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27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R44,R45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24,3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R46,R47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47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R48,R49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27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47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R51-R53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100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R54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R-1206 0,125 Вт 27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R-1206 0,125 Вт 47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R-1206 0,125 Вт 27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R58,R59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R-1206 0,125 Вт 15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R-1206 0,125 Вт 100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R62-R65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lastRenderedPageBreak/>
              <w:t>R66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R-1206 0,125 Вт 95,3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R67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R-1206 0,125 Вт 165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R68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R69-R71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R-1206 0,125 Вт 0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R72-R75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27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VT1,VT2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BC846B ON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Semiconductor</w:t>
            </w:r>
            <w:proofErr w:type="spellEnd"/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  <w:t>Роз'єми</w:t>
            </w:r>
            <w:proofErr w:type="spellEnd"/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XP1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5747841-2 AMP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Connectors</w:t>
            </w:r>
            <w:proofErr w:type="spellEnd"/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XP2-XP9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  <w:r w:rsidR="00C61B03"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M20-9770242</w:t>
            </w:r>
            <w:r w:rsidR="00C61B03"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61B03"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>Harwin</w:t>
            </w:r>
            <w:proofErr w:type="spellEnd"/>
            <w:r w:rsidR="00C61B03"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 Inc.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XP10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A-DF 09 A/KG-T2S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>Assmann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 WSW Components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XP11</w:t>
            </w:r>
          </w:p>
        </w:tc>
        <w:tc>
          <w:tcPr>
            <w:tcW w:w="6236" w:type="dxa"/>
            <w:vAlign w:val="center"/>
          </w:tcPr>
          <w:p w:rsidR="00CC18D0" w:rsidRPr="00AD3EAA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AD3EAA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  <w:r w:rsidR="00AD3EAA" w:rsidRPr="00AD3EAA"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</w:rPr>
              <w:t>KLS1-207C-2-</w:t>
            </w:r>
            <w:r w:rsidR="00AD3EAA" w:rsidRPr="00AD3EAA"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lang w:val="en-US"/>
              </w:rPr>
              <w:t>5</w:t>
            </w:r>
            <w:r w:rsidR="00AD3EAA" w:rsidRPr="00AD3EAA"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</w:rPr>
              <w:t>-S1</w:t>
            </w:r>
            <w:r w:rsidR="00AD3EAA" w:rsidRPr="00AD3EAA"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lang w:val="en-US"/>
              </w:rPr>
              <w:t xml:space="preserve"> KLS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XP12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M80-5101042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Harwin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Inc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p w:rsidR="006A2FC3" w:rsidRPr="00F3526D" w:rsidRDefault="00BD56D6" w:rsidP="006A2FC3">
      <w:pPr>
        <w:spacing w:line="7" w:lineRule="auto"/>
        <w:rPr>
          <w:sz w:val="2"/>
          <w:lang w:val="en-US"/>
        </w:rPr>
      </w:pPr>
      <w:r>
        <w:rPr>
          <w:sz w:val="2"/>
          <w:lang w:val="en-US"/>
        </w:rPr>
        <w:t></w:t>
      </w:r>
      <w:r>
        <w:rPr>
          <w:sz w:val="2"/>
          <w:lang w:val="en-US"/>
        </w:rPr>
        <w:t></w:t>
      </w:r>
      <w:r>
        <w:rPr>
          <w:sz w:val="2"/>
          <w:lang w:val="en-US"/>
        </w:rPr>
        <w:t></w:t>
      </w:r>
    </w:p>
    <w:sectPr w:rsidR="006A2FC3" w:rsidRPr="00F3526D" w:rsidSect="009963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89" w:right="284" w:bottom="295" w:left="1134" w:header="295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60B" w:rsidRDefault="009D560B">
      <w:r>
        <w:separator/>
      </w:r>
    </w:p>
  </w:endnote>
  <w:endnote w:type="continuationSeparator" w:id="0">
    <w:p w:rsidR="009D560B" w:rsidRDefault="009D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ГОСТ тип А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36C" w:rsidRDefault="0095436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757"/>
      <w:gridCol w:w="1931"/>
      <w:gridCol w:w="681"/>
    </w:tblGrid>
    <w:tr w:rsidR="00C41498" w:rsidRPr="002D31C1" w:rsidTr="00556E11">
      <w:trPr>
        <w:cantSplit/>
        <w:trHeight w:hRule="exact" w:val="79"/>
      </w:trPr>
      <w:tc>
        <w:tcPr>
          <w:tcW w:w="10491" w:type="dxa"/>
          <w:gridSpan w:val="11"/>
          <w:tcBorders>
            <w:top w:val="nil"/>
            <w:bottom w:val="single" w:sz="6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z w:val="22"/>
              <w:szCs w:val="22"/>
            </w:rPr>
          </w:pPr>
        </w:p>
      </w:tc>
    </w:tr>
    <w:tr w:rsidR="00C41498" w:rsidRPr="002D31C1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C41498" w:rsidRPr="00F610E0" w:rsidRDefault="00EC07D4" w:rsidP="00EC07D4">
          <w:pPr>
            <w:jc w:val="center"/>
            <w:rPr>
              <w:rFonts w:ascii="GOST type A" w:hAnsi="GOST type A"/>
              <w:i/>
              <w:sz w:val="58"/>
              <w:szCs w:val="58"/>
            </w:rPr>
          </w:pPr>
          <w:r>
            <w:rPr>
              <w:rFonts w:ascii="GOST type A" w:hAnsi="GOST type A"/>
              <w:i/>
              <w:sz w:val="58"/>
              <w:szCs w:val="58"/>
              <w:lang w:val="uk-UA"/>
            </w:rPr>
            <w:t>ДК</w:t>
          </w:r>
          <w:r>
            <w:rPr>
              <w:rFonts w:ascii="GOST type A" w:hAnsi="GOST type A"/>
              <w:i/>
              <w:sz w:val="58"/>
              <w:szCs w:val="58"/>
              <w:lang w:val="en-US"/>
            </w:rPr>
            <w:t>41</w:t>
          </w:r>
          <w:r w:rsidR="00C41498">
            <w:rPr>
              <w:rFonts w:ascii="GOST type A" w:hAnsi="GOST type A"/>
              <w:i/>
              <w:sz w:val="58"/>
              <w:szCs w:val="58"/>
            </w:rPr>
            <w:t>.</w:t>
          </w:r>
          <w:r>
            <w:rPr>
              <w:rFonts w:ascii="GOST type A" w:hAnsi="GOST type A"/>
              <w:i/>
              <w:sz w:val="58"/>
              <w:szCs w:val="58"/>
              <w:lang w:val="en-US"/>
            </w:rPr>
            <w:t>468224.001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 xml:space="preserve"> П</w:t>
          </w:r>
          <w:r w:rsidR="00EA7BD2">
            <w:rPr>
              <w:rFonts w:ascii="GOST type A" w:hAnsi="GOST type A"/>
              <w:i/>
              <w:sz w:val="58"/>
              <w:szCs w:val="58"/>
              <w:lang w:val="uk-UA"/>
            </w:rPr>
            <w:t>Е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>3</w:t>
          </w: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41498" w:rsidRPr="00EA7BD2" w:rsidRDefault="00EA7BD2">
          <w:pPr>
            <w:jc w:val="center"/>
            <w:rPr>
              <w:rFonts w:ascii="GOST type A" w:hAnsi="GOST type A"/>
              <w:i/>
              <w:sz w:val="24"/>
              <w:szCs w:val="22"/>
              <w:lang w:val="uk-UA"/>
            </w:rPr>
          </w:pPr>
          <w:proofErr w:type="spellStart"/>
          <w:r w:rsidRPr="00EA7BD2">
            <w:rPr>
              <w:rFonts w:ascii="GOST type A" w:hAnsi="GOST type A"/>
              <w:i/>
              <w:sz w:val="28"/>
              <w:szCs w:val="22"/>
              <w:lang w:val="uk-UA"/>
            </w:rPr>
            <w:t>Арк</w:t>
          </w:r>
          <w:proofErr w:type="spellEnd"/>
          <w:r w:rsidRPr="00EA7BD2">
            <w:rPr>
              <w:rFonts w:ascii="GOST type A" w:hAnsi="GOST type A"/>
              <w:i/>
              <w:sz w:val="28"/>
              <w:szCs w:val="22"/>
              <w:lang w:val="uk-UA"/>
            </w:rPr>
            <w:t>.</w:t>
          </w:r>
        </w:p>
      </w:tc>
    </w:tr>
    <w:tr w:rsidR="00C41498" w:rsidTr="00556E11">
      <w:trPr>
        <w:cantSplit/>
        <w:trHeight w:val="231"/>
      </w:trPr>
      <w:tc>
        <w:tcPr>
          <w:tcW w:w="397" w:type="dxa"/>
          <w:vMerge w:val="restart"/>
          <w:tcBorders>
            <w:top w:val="single" w:sz="6" w:space="0" w:color="auto"/>
            <w:right w:val="single" w:sz="12" w:space="0" w:color="auto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cantSplit/>
        <w:trHeight w:hRule="exact" w:val="184"/>
      </w:trPr>
      <w:tc>
        <w:tcPr>
          <w:tcW w:w="397" w:type="dxa"/>
          <w:vMerge/>
          <w:tcBorders>
            <w:bottom w:val="single" w:sz="6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nil"/>
            <w:bottom w:val="single" w:sz="6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304" w:type="dxa"/>
          <w:gridSpan w:val="2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851" w:type="dxa"/>
          <w:vMerge/>
          <w:tcBorders>
            <w:left w:val="nil"/>
            <w:bottom w:val="single" w:sz="6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41498" w:rsidRPr="004F5C98" w:rsidRDefault="00C41498" w:rsidP="00F610E0">
          <w:pPr>
            <w:spacing w:line="0" w:lineRule="atLeast"/>
            <w:jc w:val="center"/>
            <w:rPr>
              <w:rFonts w:ascii="GOST type A" w:hAnsi="GOST type A"/>
              <w:i/>
              <w:sz w:val="32"/>
            </w:rPr>
          </w:pPr>
          <w:r w:rsidRPr="004F5C98">
            <w:rPr>
              <w:rFonts w:ascii="GOST type A" w:hAnsi="GOST type A"/>
              <w:i/>
              <w:sz w:val="32"/>
            </w:rPr>
            <w:fldChar w:fldCharType="begin"/>
          </w:r>
          <w:r w:rsidRPr="004F5C98">
            <w:rPr>
              <w:rFonts w:ascii="GOST type A" w:hAnsi="GOST type A"/>
              <w:i/>
              <w:sz w:val="32"/>
            </w:rPr>
            <w:instrText xml:space="preserve"> PAGE  \* MERGEFORMAT </w:instrText>
          </w:r>
          <w:r w:rsidRPr="004F5C98">
            <w:rPr>
              <w:rFonts w:ascii="GOST type A" w:hAnsi="GOST type A"/>
              <w:i/>
              <w:sz w:val="32"/>
            </w:rPr>
            <w:fldChar w:fldCharType="separate"/>
          </w:r>
          <w:r w:rsidR="00AD3EAA">
            <w:rPr>
              <w:rFonts w:ascii="GOST type A" w:hAnsi="GOST type A"/>
              <w:i/>
              <w:noProof/>
              <w:sz w:val="32"/>
            </w:rPr>
            <w:t>4</w:t>
          </w:r>
          <w:r w:rsidRPr="004F5C98">
            <w:rPr>
              <w:rFonts w:ascii="GOST type A" w:hAnsi="GOST type A"/>
              <w:i/>
              <w:sz w:val="32"/>
            </w:rPr>
            <w:fldChar w:fldCharType="end"/>
          </w: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882274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r>
            <w:rPr>
              <w:rFonts w:ascii="GOST type A" w:hAnsi="GOST type A"/>
              <w:i/>
              <w:sz w:val="24"/>
              <w:szCs w:val="22"/>
            </w:rPr>
            <w:t>З</w:t>
          </w:r>
          <w:r w:rsidR="00C41498" w:rsidRPr="00F610E0">
            <w:rPr>
              <w:rFonts w:ascii="GOST type A" w:hAnsi="GOST type A"/>
              <w:i/>
              <w:sz w:val="24"/>
              <w:szCs w:val="22"/>
            </w:rPr>
            <w:t>м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2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EA7BD2" w:rsidRDefault="00EA7BD2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  <w:lang w:val="uk-UA"/>
            </w:rPr>
          </w:pPr>
          <w:proofErr w:type="spellStart"/>
          <w:r>
            <w:rPr>
              <w:rFonts w:ascii="GOST type A" w:hAnsi="GOST type A"/>
              <w:i/>
              <w:sz w:val="24"/>
              <w:szCs w:val="22"/>
              <w:lang w:val="uk-UA"/>
            </w:rPr>
            <w:t>Арк</w:t>
          </w:r>
          <w:proofErr w:type="spellEnd"/>
          <w:r>
            <w:rPr>
              <w:rFonts w:ascii="GOST type A" w:hAnsi="GOST type A"/>
              <w:i/>
              <w:sz w:val="24"/>
              <w:szCs w:val="22"/>
              <w:lang w:val="uk-UA"/>
            </w:rPr>
            <w:t>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882274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  <w:szCs w:val="22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  <w:szCs w:val="22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  <w:szCs w:val="22"/>
            </w:rPr>
            <w:t>дп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2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Дата</w:t>
          </w:r>
        </w:p>
      </w:tc>
      <w:tc>
        <w:tcPr>
          <w:tcW w:w="6124" w:type="dxa"/>
          <w:gridSpan w:val="4"/>
          <w:vMerge/>
          <w:tcBorders>
            <w:left w:val="nil"/>
            <w:bottom w:val="single" w:sz="12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362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  <w:r w:rsidR="00C41498" w:rsidRPr="00F610E0">
            <w:rPr>
              <w:rFonts w:ascii="GOST type A" w:hAnsi="GOST type A"/>
              <w:i/>
              <w:sz w:val="24"/>
              <w:lang w:val="en-US"/>
            </w:rPr>
            <w:t xml:space="preserve"> </w:t>
          </w:r>
          <w:r w:rsidR="00C41498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дп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</w:rPr>
            <w:t>Взам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 №</w:t>
          </w: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 xml:space="preserve">. № </w:t>
          </w:r>
          <w:proofErr w:type="spellStart"/>
          <w:r w:rsidR="00C41498" w:rsidRPr="00F610E0">
            <w:rPr>
              <w:rFonts w:ascii="GOST type A" w:hAnsi="GOST type A"/>
              <w:i/>
              <w:sz w:val="24"/>
            </w:rPr>
            <w:t>дубл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</w:rPr>
            <w:t>ідп</w:t>
          </w:r>
          <w:proofErr w:type="spellEnd"/>
          <w:r>
            <w:rPr>
              <w:rFonts w:ascii="GOST type A" w:hAnsi="GOST type A"/>
              <w:i/>
              <w:sz w:val="24"/>
            </w:rPr>
            <w:t>. т</w:t>
          </w:r>
          <w:r>
            <w:rPr>
              <w:rFonts w:ascii="GOST type A" w:hAnsi="GOST type A"/>
              <w:i/>
              <w:sz w:val="24"/>
              <w:lang w:val="uk-UA"/>
            </w:rPr>
            <w:t>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C41498" w:rsidRPr="00EA7BD2" w:rsidRDefault="00C41498" w:rsidP="00556E11">
    <w:pPr>
      <w:pStyle w:val="a5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534"/>
      <w:gridCol w:w="223"/>
      <w:gridCol w:w="60"/>
      <w:gridCol w:w="283"/>
      <w:gridCol w:w="283"/>
      <w:gridCol w:w="992"/>
      <w:gridCol w:w="994"/>
    </w:tblGrid>
    <w:tr w:rsidR="00C41498" w:rsidTr="00556E11">
      <w:trPr>
        <w:cantSplit/>
        <w:trHeight w:hRule="exact" w:val="261"/>
      </w:trPr>
      <w:tc>
        <w:tcPr>
          <w:tcW w:w="3686" w:type="dxa"/>
          <w:gridSpan w:val="6"/>
          <w:vMerge w:val="restart"/>
          <w:tcBorders>
            <w:top w:val="nil"/>
            <w:left w:val="single" w:sz="12" w:space="0" w:color="auto"/>
            <w:right w:val="nil"/>
          </w:tcBorders>
        </w:tcPr>
        <w:p w:rsidR="00C41498" w:rsidRDefault="00C41498" w:rsidP="008D0C44">
          <w:pPr>
            <w:tabs>
              <w:tab w:val="left" w:pos="2610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</w:p>
      </w:tc>
      <w:tc>
        <w:tcPr>
          <w:tcW w:w="6805" w:type="dxa"/>
          <w:gridSpan w:val="9"/>
          <w:tcBorders>
            <w:top w:val="nil"/>
            <w:left w:val="nil"/>
            <w:right w:val="single" w:sz="12" w:space="0" w:color="auto"/>
          </w:tcBorders>
          <w:vAlign w:val="center"/>
        </w:tcPr>
        <w:p w:rsidR="00C41498" w:rsidRPr="008D0C44" w:rsidRDefault="00C41498" w:rsidP="008D0C44">
          <w:pPr>
            <w:jc w:val="center"/>
            <w:rPr>
              <w:rFonts w:ascii="GOST type A" w:hAnsi="GOST type A"/>
              <w:i/>
              <w:sz w:val="8"/>
            </w:rPr>
          </w:pPr>
        </w:p>
      </w:tc>
    </w:tr>
    <w:tr w:rsidR="00C41498" w:rsidTr="00556E11">
      <w:trPr>
        <w:cantSplit/>
        <w:trHeight w:hRule="exact" w:val="454"/>
      </w:trPr>
      <w:tc>
        <w:tcPr>
          <w:tcW w:w="3686" w:type="dxa"/>
          <w:gridSpan w:val="6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 w:rsidP="008D0C44">
          <w:pPr>
            <w:tabs>
              <w:tab w:val="left" w:pos="2610"/>
            </w:tabs>
            <w:rPr>
              <w:rFonts w:ascii="Times New Roman" w:hAnsi="Times New Roman"/>
            </w:rPr>
          </w:pPr>
        </w:p>
      </w:tc>
      <w:tc>
        <w:tcPr>
          <w:tcW w:w="6805" w:type="dxa"/>
          <w:gridSpan w:val="9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C41498" w:rsidRPr="008D0C44" w:rsidRDefault="00C41498" w:rsidP="009B732A">
          <w:pPr>
            <w:jc w:val="center"/>
            <w:rPr>
              <w:rFonts w:ascii="GOST type A" w:hAnsi="GOST type A"/>
              <w:i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6805" w:type="dxa"/>
          <w:gridSpan w:val="9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C41498" w:rsidRPr="00F610E0" w:rsidRDefault="00EA7BD2" w:rsidP="00DA56D7">
          <w:pPr>
            <w:spacing w:line="0" w:lineRule="atLeast"/>
            <w:jc w:val="center"/>
            <w:rPr>
              <w:rFonts w:ascii="GOST type A" w:hAnsi="GOST type A"/>
              <w:i/>
              <w:sz w:val="58"/>
              <w:szCs w:val="58"/>
            </w:rPr>
          </w:pPr>
          <w:r>
            <w:rPr>
              <w:rFonts w:ascii="GOST type A" w:hAnsi="GOST type A"/>
              <w:i/>
              <w:sz w:val="58"/>
              <w:szCs w:val="58"/>
              <w:lang w:val="uk-UA"/>
            </w:rPr>
            <w:t>ДК</w:t>
          </w:r>
          <w:r w:rsidR="00DA56D7">
            <w:rPr>
              <w:rFonts w:ascii="GOST type A" w:hAnsi="GOST type A"/>
              <w:i/>
              <w:sz w:val="58"/>
              <w:szCs w:val="58"/>
              <w:lang w:val="uk-UA"/>
            </w:rPr>
            <w:t>41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.</w:t>
          </w:r>
          <w:r w:rsidR="00DA56D7">
            <w:rPr>
              <w:rFonts w:ascii="GOST type A" w:hAnsi="GOST type A"/>
              <w:i/>
              <w:sz w:val="58"/>
              <w:szCs w:val="58"/>
              <w:lang w:val="uk-UA"/>
            </w:rPr>
            <w:t>468224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.</w:t>
          </w:r>
          <w:r w:rsidR="00DA56D7">
            <w:rPr>
              <w:rFonts w:ascii="GOST type A" w:hAnsi="GOST type A"/>
              <w:i/>
              <w:sz w:val="58"/>
              <w:szCs w:val="58"/>
              <w:lang w:val="uk-UA"/>
            </w:rPr>
            <w:t>001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 xml:space="preserve"> П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Е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>3</w:t>
          </w: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nil"/>
            <w:bottom w:val="nil"/>
            <w:right w:val="single" w:sz="12" w:space="0" w:color="auto"/>
          </w:tcBorders>
        </w:tcPr>
        <w:p w:rsidR="00C41498" w:rsidRPr="002D31C1" w:rsidRDefault="00C41498">
          <w:pPr>
            <w:spacing w:before="40"/>
            <w:ind w:left="56" w:hanging="113"/>
            <w:jc w:val="center"/>
            <w:rPr>
              <w:rFonts w:ascii="ГОСТ тип А" w:hAnsi="ГОСТ тип А"/>
              <w:sz w:val="16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1304" w:type="dxa"/>
          <w:gridSpan w:val="2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6805" w:type="dxa"/>
          <w:gridSpan w:val="9"/>
          <w:vMerge/>
          <w:tcBorders>
            <w:left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spacing w:val="80"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554F49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З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м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EA7BD2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Арк</w:t>
          </w:r>
          <w:proofErr w:type="spellEnd"/>
          <w:r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766816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  <w:szCs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  <w:szCs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дп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Дата</w:t>
          </w:r>
        </w:p>
      </w:tc>
      <w:tc>
        <w:tcPr>
          <w:tcW w:w="6805" w:type="dxa"/>
          <w:gridSpan w:val="9"/>
          <w:vMerge/>
          <w:tcBorders>
            <w:left w:val="nil"/>
            <w:bottom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41498" w:rsidRPr="00F610E0" w:rsidRDefault="00C41498" w:rsidP="00EA7BD2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Р</w:t>
          </w:r>
          <w:r w:rsidR="00EA7BD2">
            <w:rPr>
              <w:rFonts w:ascii="GOST type A" w:hAnsi="GOST type A"/>
              <w:i/>
              <w:sz w:val="24"/>
              <w:szCs w:val="24"/>
              <w:lang w:val="uk-UA"/>
            </w:rPr>
            <w:t>о</w:t>
          </w:r>
          <w:proofErr w:type="spellStart"/>
          <w:r w:rsidRPr="00F610E0">
            <w:rPr>
              <w:rFonts w:ascii="GOST type A" w:hAnsi="GOST type A"/>
              <w:i/>
              <w:sz w:val="24"/>
              <w:szCs w:val="24"/>
            </w:rPr>
            <w:t>зраб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41498" w:rsidRPr="00A67C61" w:rsidRDefault="00A67C61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  <w:r>
            <w:rPr>
              <w:rFonts w:ascii="GOST type A" w:hAnsi="GOST type A"/>
              <w:i/>
              <w:sz w:val="22"/>
              <w:szCs w:val="22"/>
              <w:lang w:val="uk-UA"/>
            </w:rPr>
            <w:t>Білаш Б.О.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C41498" w:rsidRPr="00F610E0" w:rsidRDefault="005417ED" w:rsidP="006006AB">
          <w:pPr>
            <w:jc w:val="center"/>
            <w:rPr>
              <w:rFonts w:ascii="GOST type A" w:hAnsi="GOST type A"/>
              <w:i/>
              <w:sz w:val="42"/>
              <w:szCs w:val="42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Блок керування двигуном по положенню</w:t>
          </w:r>
          <w:r w:rsidR="00C41498" w:rsidRPr="00F610E0">
            <w:rPr>
              <w:rFonts w:ascii="GOST type A" w:hAnsi="GOST type A"/>
              <w:i/>
              <w:sz w:val="42"/>
              <w:szCs w:val="42"/>
            </w:rPr>
            <w:t xml:space="preserve"> </w:t>
          </w:r>
        </w:p>
      </w:tc>
      <w:tc>
        <w:tcPr>
          <w:tcW w:w="849" w:type="dxa"/>
          <w:gridSpan w:val="4"/>
          <w:tcBorders>
            <w:top w:val="single" w:sz="12" w:space="0" w:color="auto"/>
            <w:left w:val="single" w:sz="12" w:space="0" w:color="auto"/>
            <w:bottom w:val="nil"/>
            <w:right w:val="single" w:sz="6" w:space="0" w:color="auto"/>
          </w:tcBorders>
          <w:vAlign w:val="center"/>
        </w:tcPr>
        <w:p w:rsidR="00C41498" w:rsidRPr="00F610E0" w:rsidRDefault="00EA7BD2" w:rsidP="009349B1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Лі</w:t>
          </w:r>
          <w:r w:rsidR="00C41498" w:rsidRPr="00F610E0">
            <w:rPr>
              <w:rFonts w:ascii="GOST type A" w:hAnsi="GOST type A"/>
              <w:i/>
              <w:sz w:val="24"/>
            </w:rPr>
            <w:t>т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41498" w:rsidRPr="00EA7BD2" w:rsidRDefault="00EA7BD2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</w:t>
          </w:r>
        </w:p>
      </w:tc>
      <w:tc>
        <w:tcPr>
          <w:tcW w:w="994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C41498" w:rsidRPr="00EA7BD2" w:rsidRDefault="00EA7BD2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Аркушів</w:t>
          </w: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41498" w:rsidRPr="00F610E0" w:rsidRDefault="00EA7BD2" w:rsidP="00EA7BD2">
          <w:pPr>
            <w:rPr>
              <w:rFonts w:ascii="GOST type A" w:hAnsi="GOST type A"/>
              <w:i/>
              <w:sz w:val="24"/>
              <w:szCs w:val="24"/>
            </w:rPr>
          </w:pPr>
          <w:proofErr w:type="gramStart"/>
          <w:r>
            <w:rPr>
              <w:rFonts w:ascii="GOST type A" w:hAnsi="GOST type A"/>
              <w:i/>
              <w:sz w:val="24"/>
              <w:szCs w:val="24"/>
            </w:rPr>
            <w:t>Пере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в</w:t>
          </w:r>
          <w:proofErr w:type="gramEnd"/>
          <w:r w:rsidR="00C41498"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41498" w:rsidRPr="00855451" w:rsidRDefault="00EA7BD2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  <w:r>
            <w:rPr>
              <w:rFonts w:ascii="GOST type A" w:hAnsi="GOST type A"/>
              <w:i/>
              <w:sz w:val="22"/>
              <w:szCs w:val="22"/>
              <w:lang w:val="uk-UA"/>
            </w:rPr>
            <w:t>Адаменко І.О.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:rsidR="00C41498" w:rsidRPr="00E044EF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0F3B75" w:rsidRDefault="0095436C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1</w:t>
          </w:r>
        </w:p>
      </w:tc>
      <w:tc>
        <w:tcPr>
          <w:tcW w:w="994" w:type="dxa"/>
          <w:tcBorders>
            <w:top w:val="single" w:sz="12" w:space="0" w:color="auto"/>
            <w:left w:val="nil"/>
            <w:bottom w:val="single" w:sz="12" w:space="0" w:color="auto"/>
          </w:tcBorders>
        </w:tcPr>
        <w:p w:rsidR="00C41498" w:rsidRPr="00D77881" w:rsidRDefault="0095436C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4</w:t>
          </w: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41498" w:rsidRPr="00F610E0" w:rsidRDefault="00C41498" w:rsidP="008D0C44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41498" w:rsidRPr="00855451" w:rsidRDefault="00C41498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5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41498" w:rsidRPr="00EA7BD2" w:rsidRDefault="00EA7BD2" w:rsidP="009349B1">
          <w:pPr>
            <w:jc w:val="center"/>
            <w:rPr>
              <w:rFonts w:ascii="GOST type A" w:hAnsi="GOST type A"/>
              <w:i/>
              <w:sz w:val="28"/>
              <w:szCs w:val="34"/>
              <w:lang w:val="uk-UA"/>
            </w:rPr>
          </w:pPr>
          <w:r w:rsidRPr="00EA7BD2">
            <w:rPr>
              <w:rFonts w:ascii="GOST type A" w:hAnsi="GOST type A"/>
              <w:i/>
              <w:sz w:val="28"/>
              <w:szCs w:val="34"/>
              <w:lang w:val="uk-UA"/>
            </w:rPr>
            <w:t>КПІ ім. Ігоря Сікорського,</w:t>
          </w:r>
        </w:p>
        <w:p w:rsidR="00EA7BD2" w:rsidRPr="00855451" w:rsidRDefault="00EA7BD2" w:rsidP="009349B1">
          <w:pPr>
            <w:jc w:val="center"/>
            <w:rPr>
              <w:rFonts w:ascii="GOST type A" w:hAnsi="GOST type A"/>
              <w:sz w:val="34"/>
              <w:szCs w:val="34"/>
              <w:lang w:val="uk-UA"/>
            </w:rPr>
          </w:pPr>
          <w:r w:rsidRPr="00EA7BD2">
            <w:rPr>
              <w:rFonts w:ascii="GOST type A" w:hAnsi="GOST type A"/>
              <w:i/>
              <w:sz w:val="28"/>
              <w:szCs w:val="34"/>
              <w:lang w:val="uk-UA"/>
            </w:rPr>
            <w:t>ФЕЛ, КЕОА, ДК-</w:t>
          </w:r>
          <w:r w:rsidR="005417ED">
            <w:rPr>
              <w:rFonts w:ascii="GOST type A" w:hAnsi="GOST type A"/>
              <w:i/>
              <w:sz w:val="28"/>
              <w:szCs w:val="34"/>
              <w:lang w:val="uk-UA"/>
            </w:rPr>
            <w:t>41</w:t>
          </w: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nil"/>
            <w:right w:val="nil"/>
          </w:tcBorders>
          <w:vAlign w:val="center"/>
        </w:tcPr>
        <w:p w:rsidR="00C41498" w:rsidRPr="00F610E0" w:rsidRDefault="00C41498" w:rsidP="008D0C44">
          <w:pPr>
            <w:rPr>
              <w:rFonts w:ascii="GOST type A" w:hAnsi="GOST type A"/>
              <w:i/>
              <w:sz w:val="24"/>
              <w:szCs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  <w:szCs w:val="24"/>
            </w:rPr>
            <w:t>Н.контр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41498" w:rsidRPr="00855451" w:rsidRDefault="00A67C61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  <w:r>
            <w:rPr>
              <w:rFonts w:ascii="GOST type A" w:hAnsi="GOST type A"/>
              <w:i/>
              <w:sz w:val="22"/>
              <w:szCs w:val="22"/>
              <w:lang w:val="uk-UA"/>
            </w:rPr>
            <w:t>Лисенко О.І.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nil"/>
            <w:left w:val="nil"/>
            <w:right w:val="nil"/>
          </w:tcBorders>
          <w:vAlign w:val="center"/>
        </w:tcPr>
        <w:p w:rsidR="00C41498" w:rsidRPr="00855451" w:rsidRDefault="00C41498" w:rsidP="00993E35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855451">
            <w:rPr>
              <w:rFonts w:ascii="GOST type A" w:hAnsi="GOST type A"/>
              <w:i/>
              <w:sz w:val="34"/>
              <w:szCs w:val="34"/>
              <w:lang w:val="uk-UA"/>
            </w:rPr>
            <w:t>Перелік елементів</w:t>
          </w:r>
        </w:p>
      </w:tc>
      <w:tc>
        <w:tcPr>
          <w:tcW w:w="2835" w:type="dxa"/>
          <w:gridSpan w:val="6"/>
          <w:vMerge/>
          <w:tcBorders>
            <w:left w:val="single" w:sz="12" w:space="0" w:color="auto"/>
          </w:tcBorders>
          <w:vAlign w:val="center"/>
        </w:tcPr>
        <w:p w:rsidR="00C41498" w:rsidRPr="002D31C1" w:rsidRDefault="00C41498" w:rsidP="00F75A3A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D0C44">
          <w:pPr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За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тв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855451" w:rsidRDefault="008C5C46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  <w:r>
            <w:rPr>
              <w:rFonts w:ascii="GOST type A" w:hAnsi="GOST type A"/>
              <w:i/>
              <w:sz w:val="22"/>
              <w:szCs w:val="22"/>
              <w:lang w:val="uk-UA"/>
            </w:rPr>
            <w:t>Антонюк О.І.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single" w:sz="12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pacing w:val="40"/>
            </w:rPr>
          </w:pPr>
        </w:p>
      </w:tc>
      <w:tc>
        <w:tcPr>
          <w:tcW w:w="2835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9349B1" w:rsidRDefault="00C41498">
          <w:pPr>
            <w:jc w:val="center"/>
            <w:rPr>
              <w:rFonts w:ascii="GOST type A" w:hAnsi="GOST type A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9349B1" w:rsidRDefault="00C41498">
          <w:pPr>
            <w:jc w:val="center"/>
            <w:rPr>
              <w:rFonts w:ascii="GOST type A" w:hAnsi="GOST type A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5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D0C44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  <w:r w:rsidR="00C41498" w:rsidRPr="00EA7BD2">
            <w:rPr>
              <w:rFonts w:ascii="GOST type A" w:hAnsi="GOST type A"/>
              <w:i/>
              <w:sz w:val="24"/>
            </w:rPr>
            <w:t xml:space="preserve"> </w:t>
          </w:r>
          <w:r w:rsidR="00C41498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gramStart"/>
          <w:r w:rsidRPr="00F610E0">
            <w:rPr>
              <w:rFonts w:ascii="GOST type A" w:hAnsi="GOST type A"/>
              <w:i/>
              <w:sz w:val="24"/>
            </w:rPr>
            <w:t>П</w:t>
          </w:r>
          <w:proofErr w:type="gramEnd"/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="00EA7BD2">
            <w:rPr>
              <w:rFonts w:ascii="GOST type A" w:hAnsi="GOST type A"/>
              <w:i/>
              <w:sz w:val="24"/>
            </w:rPr>
            <w:t>дп</w:t>
          </w:r>
          <w:proofErr w:type="spellEnd"/>
          <w:r w:rsidR="00EA7BD2">
            <w:rPr>
              <w:rFonts w:ascii="GOST type A" w:hAnsi="GOST type A"/>
              <w:i/>
              <w:sz w:val="24"/>
            </w:rPr>
            <w:t>. т</w:t>
          </w:r>
          <w:r w:rsidR="00EA7BD2">
            <w:rPr>
              <w:rFonts w:ascii="GOST type A" w:hAnsi="GOST type A"/>
              <w:i/>
              <w:sz w:val="24"/>
              <w:lang w:val="uk-UA"/>
            </w:rPr>
            <w:t>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</w:rPr>
            <w:t>Взам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 №</w:t>
          </w:r>
        </w:p>
      </w:tc>
      <w:tc>
        <w:tcPr>
          <w:tcW w:w="17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9349B1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 xml:space="preserve">. № </w:t>
          </w:r>
          <w:proofErr w:type="spellStart"/>
          <w:r w:rsidR="00C41498" w:rsidRPr="00F610E0">
            <w:rPr>
              <w:rFonts w:ascii="GOST type A" w:hAnsi="GOST type A"/>
              <w:i/>
              <w:sz w:val="24"/>
            </w:rPr>
            <w:t>дубл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</w:p>
      </w:tc>
      <w:tc>
        <w:tcPr>
          <w:tcW w:w="2608" w:type="dxa"/>
          <w:gridSpan w:val="5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дп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C41498" w:rsidRPr="000E2948" w:rsidRDefault="00C41498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60B" w:rsidRDefault="009D560B">
      <w:r>
        <w:separator/>
      </w:r>
    </w:p>
  </w:footnote>
  <w:footnote w:type="continuationSeparator" w:id="0">
    <w:p w:rsidR="009D560B" w:rsidRDefault="009D56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36C" w:rsidRDefault="0095436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34"/>
      <w:gridCol w:w="6237"/>
      <w:gridCol w:w="567"/>
      <w:gridCol w:w="2552"/>
    </w:tblGrid>
    <w:tr w:rsidR="00C41498" w:rsidTr="00832717">
      <w:trPr>
        <w:trHeight w:hRule="exact" w:val="851"/>
      </w:trPr>
      <w:tc>
        <w:tcPr>
          <w:tcW w:w="1134" w:type="dxa"/>
        </w:tcPr>
        <w:p w:rsidR="00C41498" w:rsidRPr="00233081" w:rsidRDefault="00C41498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Поз.</w:t>
          </w:r>
        </w:p>
        <w:p w:rsidR="00C41498" w:rsidRPr="00233081" w:rsidRDefault="00EA7BD2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proofErr w:type="spellStart"/>
          <w:r>
            <w:rPr>
              <w:rFonts w:ascii="GOST type A" w:hAnsi="GOST type A"/>
              <w:i/>
              <w:sz w:val="26"/>
              <w:szCs w:val="26"/>
            </w:rPr>
            <w:t>п</w:t>
          </w:r>
          <w:r w:rsidR="00C41498" w:rsidRPr="00233081">
            <w:rPr>
              <w:rFonts w:ascii="GOST type A" w:hAnsi="GOST type A"/>
              <w:i/>
              <w:sz w:val="26"/>
              <w:szCs w:val="26"/>
            </w:rPr>
            <w:t>означе</w:t>
          </w:r>
          <w:proofErr w:type="spellEnd"/>
        </w:p>
        <w:p w:rsidR="00C41498" w:rsidRPr="00BE75E6" w:rsidRDefault="00C41498" w:rsidP="00EA7BD2">
          <w:pPr>
            <w:jc w:val="center"/>
            <w:rPr>
              <w:rFonts w:ascii="ГОСТ тип А" w:hAnsi="ГОСТ тип А"/>
              <w:i/>
              <w:sz w:val="24"/>
            </w:rPr>
          </w:pPr>
          <w:proofErr w:type="spellStart"/>
          <w:r w:rsidRPr="00233081">
            <w:rPr>
              <w:rFonts w:ascii="GOST type A" w:hAnsi="GOST type A"/>
              <w:i/>
              <w:sz w:val="26"/>
              <w:szCs w:val="26"/>
            </w:rPr>
            <w:t>н</w:t>
          </w:r>
          <w:r w:rsidR="00EA7BD2">
            <w:rPr>
              <w:rFonts w:ascii="GOST type A" w:hAnsi="GOST type A"/>
              <w:i/>
              <w:sz w:val="26"/>
              <w:szCs w:val="26"/>
            </w:rPr>
            <w:t>ня</w:t>
          </w:r>
          <w:proofErr w:type="spellEnd"/>
        </w:p>
      </w:tc>
      <w:tc>
        <w:tcPr>
          <w:tcW w:w="6237" w:type="dxa"/>
          <w:vAlign w:val="center"/>
        </w:tcPr>
        <w:p w:rsidR="00C41498" w:rsidRPr="00EA7BD2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На</w:t>
          </w:r>
          <w:proofErr w:type="spellStart"/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  <w:proofErr w:type="spellEnd"/>
        </w:p>
      </w:tc>
      <w:tc>
        <w:tcPr>
          <w:tcW w:w="567" w:type="dxa"/>
          <w:vAlign w:val="center"/>
        </w:tcPr>
        <w:p w:rsidR="00C41498" w:rsidRPr="00F610E0" w:rsidRDefault="00C41498" w:rsidP="00882274">
          <w:pPr>
            <w:ind w:left="-74" w:right="-74"/>
            <w:jc w:val="center"/>
            <w:rPr>
              <w:rFonts w:ascii="GOST type A" w:hAnsi="GOST type A"/>
              <w:i/>
              <w:sz w:val="34"/>
              <w:szCs w:val="34"/>
            </w:rPr>
          </w:pPr>
          <w:proofErr w:type="spellStart"/>
          <w:r w:rsidRPr="00F610E0">
            <w:rPr>
              <w:rFonts w:ascii="GOST type A" w:hAnsi="GOST type A"/>
              <w:i/>
              <w:sz w:val="34"/>
              <w:szCs w:val="34"/>
            </w:rPr>
            <w:t>К</w:t>
          </w:r>
          <w:r w:rsidR="00EA7BD2">
            <w:rPr>
              <w:rFonts w:ascii="GOST type A" w:hAnsi="GOST type A"/>
              <w:i/>
              <w:sz w:val="34"/>
              <w:szCs w:val="34"/>
            </w:rPr>
            <w:t>і</w:t>
          </w:r>
          <w:proofErr w:type="gramStart"/>
          <w:r w:rsidRPr="00F610E0">
            <w:rPr>
              <w:rFonts w:ascii="GOST type A" w:hAnsi="GOST type A"/>
              <w:i/>
              <w:sz w:val="34"/>
              <w:szCs w:val="34"/>
            </w:rPr>
            <w:t>л</w:t>
          </w:r>
          <w:proofErr w:type="spellEnd"/>
          <w:proofErr w:type="gramEnd"/>
          <w:r w:rsidRPr="00F610E0">
            <w:rPr>
              <w:rFonts w:ascii="GOST type A" w:hAnsi="GOST type A"/>
              <w:i/>
              <w:sz w:val="34"/>
              <w:szCs w:val="34"/>
            </w:rPr>
            <w:t>.</w:t>
          </w:r>
        </w:p>
      </w:tc>
      <w:tc>
        <w:tcPr>
          <w:tcW w:w="2552" w:type="dxa"/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Прим</w:t>
          </w:r>
          <w:proofErr w:type="spellStart"/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ітки</w:t>
          </w:r>
          <w:proofErr w:type="spellEnd"/>
        </w:p>
      </w:tc>
    </w:tr>
  </w:tbl>
  <w:p w:rsidR="00C41498" w:rsidRDefault="00C41498">
    <w:pPr>
      <w:pStyle w:val="a4"/>
      <w:spacing w:line="12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134"/>
      <w:gridCol w:w="2268"/>
      <w:gridCol w:w="3402"/>
      <w:gridCol w:w="567"/>
      <w:gridCol w:w="567"/>
      <w:gridCol w:w="2552"/>
    </w:tblGrid>
    <w:tr w:rsidR="00C41498" w:rsidRPr="00BE75E6" w:rsidTr="000E2948">
      <w:trPr>
        <w:gridAfter w:val="3"/>
        <w:wAfter w:w="3686" w:type="dxa"/>
        <w:trHeight w:val="284"/>
      </w:trPr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F610E0">
          <w:pPr>
            <w:spacing w:line="0" w:lineRule="atLeast"/>
            <w:ind w:left="71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Справ. №</w:t>
          </w:r>
        </w:p>
      </w:tc>
      <w:tc>
        <w:tcPr>
          <w:tcW w:w="340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EA7BD2">
          <w:pPr>
            <w:overflowPunct/>
            <w:autoSpaceDE/>
            <w:adjustRightInd/>
            <w:spacing w:line="0" w:lineRule="atLeast"/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  <w:szCs w:val="24"/>
            </w:rPr>
            <w:t>Перв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 xml:space="preserve">. </w:t>
          </w:r>
          <w:proofErr w:type="spellStart"/>
          <w:r w:rsidR="00EA7BD2">
            <w:rPr>
              <w:rFonts w:ascii="GOST type A" w:hAnsi="GOST type A"/>
              <w:i/>
              <w:sz w:val="24"/>
              <w:szCs w:val="24"/>
              <w:lang w:val="uk-UA"/>
            </w:rPr>
            <w:t>застосув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</w:tr>
    <w:tr w:rsidR="00C41498" w:rsidRPr="00BE75E6" w:rsidTr="000E2948">
      <w:trPr>
        <w:gridAfter w:val="3"/>
        <w:wAfter w:w="3686" w:type="dxa"/>
        <w:trHeight w:val="397"/>
      </w:trPr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882274" w:rsidRDefault="00C41498">
          <w:pPr>
            <w:jc w:val="center"/>
            <w:rPr>
              <w:rFonts w:ascii="GOST type A" w:hAnsi="GOST type A"/>
              <w:i/>
              <w:sz w:val="28"/>
              <w:szCs w:val="28"/>
            </w:rPr>
          </w:pPr>
        </w:p>
      </w:tc>
      <w:tc>
        <w:tcPr>
          <w:tcW w:w="340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0F3B75" w:rsidRDefault="00C41498" w:rsidP="000F3B75">
          <w:pPr>
            <w:overflowPunct/>
            <w:autoSpaceDE/>
            <w:adjustRightInd/>
            <w:spacing w:line="0" w:lineRule="atLeast"/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</w:p>
      </w:tc>
    </w:tr>
    <w:tr w:rsidR="00C41498" w:rsidTr="00832717">
      <w:tblPrEx>
        <w:tblBorders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</w:tblPrEx>
      <w:trPr>
        <w:trHeight w:hRule="exact" w:val="851"/>
      </w:trPr>
      <w:tc>
        <w:tcPr>
          <w:tcW w:w="113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233081" w:rsidRDefault="00C41498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Поз.</w:t>
          </w:r>
        </w:p>
        <w:p w:rsidR="00C41498" w:rsidRPr="00233081" w:rsidRDefault="00EA7BD2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proofErr w:type="spellStart"/>
          <w:r>
            <w:rPr>
              <w:rFonts w:ascii="GOST type A" w:hAnsi="GOST type A"/>
              <w:i/>
              <w:sz w:val="26"/>
              <w:szCs w:val="26"/>
            </w:rPr>
            <w:t>п</w:t>
          </w:r>
          <w:r w:rsidR="00C41498" w:rsidRPr="00233081">
            <w:rPr>
              <w:rFonts w:ascii="GOST type A" w:hAnsi="GOST type A"/>
              <w:i/>
              <w:sz w:val="26"/>
              <w:szCs w:val="26"/>
            </w:rPr>
            <w:t>означе</w:t>
          </w:r>
          <w:proofErr w:type="spellEnd"/>
        </w:p>
        <w:p w:rsidR="00C41498" w:rsidRPr="00BE75E6" w:rsidRDefault="00C41498" w:rsidP="00EA7BD2">
          <w:pPr>
            <w:jc w:val="center"/>
            <w:rPr>
              <w:rFonts w:ascii="ГОСТ тип А" w:hAnsi="ГОСТ тип А"/>
              <w:i/>
              <w:sz w:val="24"/>
            </w:rPr>
          </w:pPr>
          <w:proofErr w:type="spellStart"/>
          <w:r w:rsidRPr="00233081">
            <w:rPr>
              <w:rFonts w:ascii="GOST type A" w:hAnsi="GOST type A"/>
              <w:i/>
              <w:sz w:val="26"/>
              <w:szCs w:val="26"/>
            </w:rPr>
            <w:t>н</w:t>
          </w:r>
          <w:r w:rsidR="00EA7BD2">
            <w:rPr>
              <w:rFonts w:ascii="GOST type A" w:hAnsi="GOST type A"/>
              <w:i/>
              <w:sz w:val="26"/>
              <w:szCs w:val="26"/>
            </w:rPr>
            <w:t>ня</w:t>
          </w:r>
          <w:proofErr w:type="spellEnd"/>
        </w:p>
      </w:tc>
      <w:tc>
        <w:tcPr>
          <w:tcW w:w="6237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EA7BD2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На</w:t>
          </w:r>
          <w:proofErr w:type="spellStart"/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EA7BD2">
          <w:pPr>
            <w:ind w:left="-74" w:right="-74"/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К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</w:t>
          </w:r>
          <w:proofErr w:type="gramStart"/>
          <w:r w:rsidRPr="00F610E0">
            <w:rPr>
              <w:rFonts w:ascii="GOST type A" w:hAnsi="GOST type A"/>
              <w:i/>
              <w:sz w:val="34"/>
              <w:szCs w:val="34"/>
            </w:rPr>
            <w:t>л</w:t>
          </w:r>
          <w:proofErr w:type="gramEnd"/>
          <w:r w:rsidRPr="00F610E0">
            <w:rPr>
              <w:rFonts w:ascii="GOST type A" w:hAnsi="GOST type A"/>
              <w:i/>
              <w:sz w:val="34"/>
              <w:szCs w:val="34"/>
            </w:rPr>
            <w:t>.</w:t>
          </w:r>
        </w:p>
      </w:tc>
      <w:tc>
        <w:tcPr>
          <w:tcW w:w="2552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Прим</w:t>
          </w:r>
          <w:proofErr w:type="spellStart"/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ітки</w:t>
          </w:r>
          <w:proofErr w:type="spellEnd"/>
        </w:p>
      </w:tc>
    </w:tr>
  </w:tbl>
  <w:p w:rsidR="00C41498" w:rsidRDefault="00C41498">
    <w:pPr>
      <w:pStyle w:val="a4"/>
      <w:spacing w:line="7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5E0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C3"/>
    <w:rsid w:val="000125AD"/>
    <w:rsid w:val="00013D00"/>
    <w:rsid w:val="000169E0"/>
    <w:rsid w:val="000304AB"/>
    <w:rsid w:val="00033E79"/>
    <w:rsid w:val="00042CEB"/>
    <w:rsid w:val="00046BFB"/>
    <w:rsid w:val="00057C83"/>
    <w:rsid w:val="00061A45"/>
    <w:rsid w:val="00061F22"/>
    <w:rsid w:val="000669F5"/>
    <w:rsid w:val="00096CB9"/>
    <w:rsid w:val="000A0764"/>
    <w:rsid w:val="000A5A7A"/>
    <w:rsid w:val="000A6FC3"/>
    <w:rsid w:val="000B41B7"/>
    <w:rsid w:val="000B6D24"/>
    <w:rsid w:val="000D75D0"/>
    <w:rsid w:val="000E2943"/>
    <w:rsid w:val="000E2948"/>
    <w:rsid w:val="000E3B3C"/>
    <w:rsid w:val="000E7FF3"/>
    <w:rsid w:val="000F3B75"/>
    <w:rsid w:val="00102201"/>
    <w:rsid w:val="001027D5"/>
    <w:rsid w:val="001029F2"/>
    <w:rsid w:val="001116D7"/>
    <w:rsid w:val="0013344A"/>
    <w:rsid w:val="00134211"/>
    <w:rsid w:val="00150045"/>
    <w:rsid w:val="00166643"/>
    <w:rsid w:val="001A0227"/>
    <w:rsid w:val="001A4D07"/>
    <w:rsid w:val="001B341A"/>
    <w:rsid w:val="001C2BC1"/>
    <w:rsid w:val="001D02A1"/>
    <w:rsid w:val="001D6C12"/>
    <w:rsid w:val="001E4786"/>
    <w:rsid w:val="001F5D5C"/>
    <w:rsid w:val="0021367D"/>
    <w:rsid w:val="00217F54"/>
    <w:rsid w:val="0023108B"/>
    <w:rsid w:val="00231A63"/>
    <w:rsid w:val="00233081"/>
    <w:rsid w:val="00241E24"/>
    <w:rsid w:val="00245CEA"/>
    <w:rsid w:val="00252343"/>
    <w:rsid w:val="002569D4"/>
    <w:rsid w:val="00267CF0"/>
    <w:rsid w:val="00280EDB"/>
    <w:rsid w:val="002903E9"/>
    <w:rsid w:val="00296876"/>
    <w:rsid w:val="002A1CD1"/>
    <w:rsid w:val="002C5A4A"/>
    <w:rsid w:val="002D31C1"/>
    <w:rsid w:val="002D750E"/>
    <w:rsid w:val="002F7584"/>
    <w:rsid w:val="00334D92"/>
    <w:rsid w:val="00341F6A"/>
    <w:rsid w:val="00342A9D"/>
    <w:rsid w:val="003537DC"/>
    <w:rsid w:val="00372306"/>
    <w:rsid w:val="00373082"/>
    <w:rsid w:val="00375E1F"/>
    <w:rsid w:val="003A0E12"/>
    <w:rsid w:val="003A4338"/>
    <w:rsid w:val="003B77E0"/>
    <w:rsid w:val="003C6087"/>
    <w:rsid w:val="003C7920"/>
    <w:rsid w:val="003D779A"/>
    <w:rsid w:val="003E0186"/>
    <w:rsid w:val="003F7A21"/>
    <w:rsid w:val="00402C5B"/>
    <w:rsid w:val="00413E1A"/>
    <w:rsid w:val="004221D9"/>
    <w:rsid w:val="00424861"/>
    <w:rsid w:val="00427833"/>
    <w:rsid w:val="004322C8"/>
    <w:rsid w:val="00453ACB"/>
    <w:rsid w:val="004561D1"/>
    <w:rsid w:val="004641A1"/>
    <w:rsid w:val="00466CAE"/>
    <w:rsid w:val="00471F45"/>
    <w:rsid w:val="00483848"/>
    <w:rsid w:val="004878AB"/>
    <w:rsid w:val="004A0F77"/>
    <w:rsid w:val="004A19F7"/>
    <w:rsid w:val="004B1F92"/>
    <w:rsid w:val="004B61E0"/>
    <w:rsid w:val="004E02ED"/>
    <w:rsid w:val="004E10A4"/>
    <w:rsid w:val="004E5C5E"/>
    <w:rsid w:val="004E7DFC"/>
    <w:rsid w:val="004F06D8"/>
    <w:rsid w:val="004F0844"/>
    <w:rsid w:val="004F220C"/>
    <w:rsid w:val="004F5C98"/>
    <w:rsid w:val="0050085A"/>
    <w:rsid w:val="00507D1A"/>
    <w:rsid w:val="00514986"/>
    <w:rsid w:val="005417ED"/>
    <w:rsid w:val="005506A4"/>
    <w:rsid w:val="0055395A"/>
    <w:rsid w:val="00554F49"/>
    <w:rsid w:val="00556E11"/>
    <w:rsid w:val="005848CF"/>
    <w:rsid w:val="005934CD"/>
    <w:rsid w:val="005A4640"/>
    <w:rsid w:val="005B033E"/>
    <w:rsid w:val="005B06DC"/>
    <w:rsid w:val="005B14C2"/>
    <w:rsid w:val="005B4907"/>
    <w:rsid w:val="005C69DB"/>
    <w:rsid w:val="005D238D"/>
    <w:rsid w:val="006006AB"/>
    <w:rsid w:val="00604431"/>
    <w:rsid w:val="00604EA7"/>
    <w:rsid w:val="00622127"/>
    <w:rsid w:val="00651C6F"/>
    <w:rsid w:val="00660B1C"/>
    <w:rsid w:val="006628FD"/>
    <w:rsid w:val="00665CBF"/>
    <w:rsid w:val="006669F2"/>
    <w:rsid w:val="0066787C"/>
    <w:rsid w:val="006957B9"/>
    <w:rsid w:val="006A2FC3"/>
    <w:rsid w:val="006A640B"/>
    <w:rsid w:val="006B575F"/>
    <w:rsid w:val="006C05B0"/>
    <w:rsid w:val="006C1974"/>
    <w:rsid w:val="006C392D"/>
    <w:rsid w:val="006D28DC"/>
    <w:rsid w:val="006D628F"/>
    <w:rsid w:val="006E62B2"/>
    <w:rsid w:val="006F63DA"/>
    <w:rsid w:val="00700510"/>
    <w:rsid w:val="0071359A"/>
    <w:rsid w:val="00735017"/>
    <w:rsid w:val="00735E9E"/>
    <w:rsid w:val="00743396"/>
    <w:rsid w:val="007508E5"/>
    <w:rsid w:val="00752954"/>
    <w:rsid w:val="00761E41"/>
    <w:rsid w:val="00762552"/>
    <w:rsid w:val="00766816"/>
    <w:rsid w:val="00777265"/>
    <w:rsid w:val="007C2689"/>
    <w:rsid w:val="007D198F"/>
    <w:rsid w:val="007D3058"/>
    <w:rsid w:val="007D4437"/>
    <w:rsid w:val="007D606C"/>
    <w:rsid w:val="007E1DC2"/>
    <w:rsid w:val="007E22EE"/>
    <w:rsid w:val="007E512A"/>
    <w:rsid w:val="007F5564"/>
    <w:rsid w:val="00807889"/>
    <w:rsid w:val="00810157"/>
    <w:rsid w:val="00815EB6"/>
    <w:rsid w:val="00832717"/>
    <w:rsid w:val="00836EE5"/>
    <w:rsid w:val="00855451"/>
    <w:rsid w:val="00861D94"/>
    <w:rsid w:val="008661AA"/>
    <w:rsid w:val="00866BA0"/>
    <w:rsid w:val="00882274"/>
    <w:rsid w:val="0089542C"/>
    <w:rsid w:val="008B5A44"/>
    <w:rsid w:val="008C5C46"/>
    <w:rsid w:val="008D0C44"/>
    <w:rsid w:val="008D20F2"/>
    <w:rsid w:val="008E568A"/>
    <w:rsid w:val="008E7F2A"/>
    <w:rsid w:val="0091643E"/>
    <w:rsid w:val="00921EE6"/>
    <w:rsid w:val="00923C39"/>
    <w:rsid w:val="00927170"/>
    <w:rsid w:val="00930038"/>
    <w:rsid w:val="009349B1"/>
    <w:rsid w:val="00945A7E"/>
    <w:rsid w:val="0094621E"/>
    <w:rsid w:val="0095436C"/>
    <w:rsid w:val="00955D0A"/>
    <w:rsid w:val="00957B38"/>
    <w:rsid w:val="009702B5"/>
    <w:rsid w:val="00974A46"/>
    <w:rsid w:val="00980C4A"/>
    <w:rsid w:val="009829FD"/>
    <w:rsid w:val="009842AC"/>
    <w:rsid w:val="00993E35"/>
    <w:rsid w:val="00996329"/>
    <w:rsid w:val="00997294"/>
    <w:rsid w:val="009A1A29"/>
    <w:rsid w:val="009A2E34"/>
    <w:rsid w:val="009A5343"/>
    <w:rsid w:val="009B0DB6"/>
    <w:rsid w:val="009B270F"/>
    <w:rsid w:val="009B317F"/>
    <w:rsid w:val="009B701D"/>
    <w:rsid w:val="009B732A"/>
    <w:rsid w:val="009D092C"/>
    <w:rsid w:val="009D560B"/>
    <w:rsid w:val="009F3ED7"/>
    <w:rsid w:val="009F65A6"/>
    <w:rsid w:val="00A12057"/>
    <w:rsid w:val="00A30FB0"/>
    <w:rsid w:val="00A33C63"/>
    <w:rsid w:val="00A448A3"/>
    <w:rsid w:val="00A44E09"/>
    <w:rsid w:val="00A5626F"/>
    <w:rsid w:val="00A65A9A"/>
    <w:rsid w:val="00A67C61"/>
    <w:rsid w:val="00A74B33"/>
    <w:rsid w:val="00A7661A"/>
    <w:rsid w:val="00AA0E0C"/>
    <w:rsid w:val="00AB2D42"/>
    <w:rsid w:val="00AB7FEC"/>
    <w:rsid w:val="00AD3EAA"/>
    <w:rsid w:val="00AF53AD"/>
    <w:rsid w:val="00B04B06"/>
    <w:rsid w:val="00B11D2B"/>
    <w:rsid w:val="00B23636"/>
    <w:rsid w:val="00B349EC"/>
    <w:rsid w:val="00B401AF"/>
    <w:rsid w:val="00B4488C"/>
    <w:rsid w:val="00B44D5C"/>
    <w:rsid w:val="00B45022"/>
    <w:rsid w:val="00B60155"/>
    <w:rsid w:val="00B661CD"/>
    <w:rsid w:val="00B96DE0"/>
    <w:rsid w:val="00BA02F8"/>
    <w:rsid w:val="00BB4999"/>
    <w:rsid w:val="00BD399D"/>
    <w:rsid w:val="00BD56D6"/>
    <w:rsid w:val="00BE75E6"/>
    <w:rsid w:val="00C24559"/>
    <w:rsid w:val="00C3136B"/>
    <w:rsid w:val="00C41498"/>
    <w:rsid w:val="00C511CA"/>
    <w:rsid w:val="00C60637"/>
    <w:rsid w:val="00C61B03"/>
    <w:rsid w:val="00C6696F"/>
    <w:rsid w:val="00C82E35"/>
    <w:rsid w:val="00C8712A"/>
    <w:rsid w:val="00C90849"/>
    <w:rsid w:val="00CC18D0"/>
    <w:rsid w:val="00CC31D7"/>
    <w:rsid w:val="00CC49D0"/>
    <w:rsid w:val="00CD7716"/>
    <w:rsid w:val="00CE3C9D"/>
    <w:rsid w:val="00CF08F8"/>
    <w:rsid w:val="00D030B8"/>
    <w:rsid w:val="00D04696"/>
    <w:rsid w:val="00D048F1"/>
    <w:rsid w:val="00D24759"/>
    <w:rsid w:val="00D46A16"/>
    <w:rsid w:val="00D61265"/>
    <w:rsid w:val="00D71E4F"/>
    <w:rsid w:val="00D71F63"/>
    <w:rsid w:val="00D7561D"/>
    <w:rsid w:val="00D77881"/>
    <w:rsid w:val="00D82A71"/>
    <w:rsid w:val="00D8456E"/>
    <w:rsid w:val="00D96224"/>
    <w:rsid w:val="00D96AC0"/>
    <w:rsid w:val="00DA56D7"/>
    <w:rsid w:val="00DB23EE"/>
    <w:rsid w:val="00DC147F"/>
    <w:rsid w:val="00DD1631"/>
    <w:rsid w:val="00DD4452"/>
    <w:rsid w:val="00DF1176"/>
    <w:rsid w:val="00DF39D3"/>
    <w:rsid w:val="00DF650F"/>
    <w:rsid w:val="00E044EF"/>
    <w:rsid w:val="00E164B8"/>
    <w:rsid w:val="00E24DC7"/>
    <w:rsid w:val="00E26503"/>
    <w:rsid w:val="00E42D8F"/>
    <w:rsid w:val="00E44857"/>
    <w:rsid w:val="00E511BC"/>
    <w:rsid w:val="00E56DF7"/>
    <w:rsid w:val="00E65839"/>
    <w:rsid w:val="00E74CAA"/>
    <w:rsid w:val="00EA7BD2"/>
    <w:rsid w:val="00EB2BF6"/>
    <w:rsid w:val="00EC0511"/>
    <w:rsid w:val="00EC07D4"/>
    <w:rsid w:val="00EC6604"/>
    <w:rsid w:val="00EE5D4A"/>
    <w:rsid w:val="00EF429A"/>
    <w:rsid w:val="00F05D97"/>
    <w:rsid w:val="00F060B4"/>
    <w:rsid w:val="00F0641F"/>
    <w:rsid w:val="00F14E28"/>
    <w:rsid w:val="00F2202F"/>
    <w:rsid w:val="00F22E18"/>
    <w:rsid w:val="00F244B2"/>
    <w:rsid w:val="00F339FC"/>
    <w:rsid w:val="00F3526D"/>
    <w:rsid w:val="00F35754"/>
    <w:rsid w:val="00F36C2C"/>
    <w:rsid w:val="00F45C8A"/>
    <w:rsid w:val="00F5062C"/>
    <w:rsid w:val="00F51693"/>
    <w:rsid w:val="00F52B1B"/>
    <w:rsid w:val="00F610E0"/>
    <w:rsid w:val="00F7523A"/>
    <w:rsid w:val="00F75A3A"/>
    <w:rsid w:val="00F77290"/>
    <w:rsid w:val="00F808EB"/>
    <w:rsid w:val="00FB4FD8"/>
    <w:rsid w:val="00FC031E"/>
    <w:rsid w:val="00FE77B2"/>
    <w:rsid w:val="00FE7A09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1064;&#1072;&#1073;&#1083;&#1086;&#1085;&#1099;\Perechen%2020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454C1-C779-4D07-B4EB-A838F551B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Perechen 2002</Template>
  <TotalTime>157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элементов</vt:lpstr>
    </vt:vector>
  </TitlesOfParts>
  <Company>Моя хаза ні кола ні двору</Company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элементов</dc:title>
  <dc:subject>Огонь-М</dc:subject>
  <dc:creator>Адаменко Ирина Александровна</dc:creator>
  <cp:lastModifiedBy>Белаш Богдан Олегович</cp:lastModifiedBy>
  <cp:revision>20</cp:revision>
  <cp:lastPrinted>2017-03-30T09:34:00Z</cp:lastPrinted>
  <dcterms:created xsi:type="dcterms:W3CDTF">2017-08-29T14:26:00Z</dcterms:created>
  <dcterms:modified xsi:type="dcterms:W3CDTF">2018-06-04T13:54:00Z</dcterms:modified>
  <cp:category>.doc</cp:category>
</cp:coreProperties>
</file>